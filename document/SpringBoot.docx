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984F" w14:textId="77777777" w:rsidR="009F5E2B" w:rsidRPr="009251D5" w:rsidRDefault="00BD4609" w:rsidP="009251D5">
      <w:pPr>
        <w:pStyle w:val="a0"/>
        <w:numPr>
          <w:ilvl w:val="0"/>
          <w:numId w:val="0"/>
        </w:numPr>
        <w:jc w:val="center"/>
        <w:rPr>
          <w:sz w:val="44"/>
        </w:rPr>
      </w:pPr>
      <w:r w:rsidRPr="009251D5">
        <w:rPr>
          <w:rFonts w:hint="eastAsia"/>
          <w:sz w:val="44"/>
        </w:rPr>
        <w:t>S</w:t>
      </w:r>
      <w:r w:rsidRPr="009251D5">
        <w:rPr>
          <w:sz w:val="44"/>
        </w:rPr>
        <w:t>pr</w:t>
      </w:r>
      <w:bookmarkStart w:id="0" w:name="_GoBack"/>
      <w:bookmarkEnd w:id="0"/>
      <w:r w:rsidRPr="009251D5">
        <w:rPr>
          <w:sz w:val="44"/>
        </w:rPr>
        <w:t>ing Boot</w:t>
      </w:r>
    </w:p>
    <w:p w14:paraId="274D1280" w14:textId="77777777" w:rsidR="00BD4609" w:rsidRPr="00CB2038" w:rsidRDefault="00BD4609" w:rsidP="00BD4609">
      <w:pPr>
        <w:pStyle w:val="a0"/>
        <w:numPr>
          <w:ilvl w:val="0"/>
          <w:numId w:val="0"/>
        </w:numPr>
      </w:pPr>
    </w:p>
    <w:sdt>
      <w:sdtPr>
        <w:rPr>
          <w:rFonts w:asciiTheme="minorHAnsi" w:eastAsiaTheme="minorEastAsia" w:hAnsiTheme="minorHAnsi" w:cstheme="minorBidi"/>
          <w:caps w:val="0"/>
          <w:color w:val="595959" w:themeColor="text1" w:themeTint="A6"/>
          <w:spacing w:val="0"/>
          <w:sz w:val="24"/>
          <w:szCs w:val="24"/>
          <w:lang w:val="ja-JP"/>
        </w:rPr>
        <w:id w:val="468561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CB7F75" w14:textId="77777777" w:rsidR="005968DE" w:rsidRDefault="005968DE">
          <w:pPr>
            <w:pStyle w:val="af3"/>
          </w:pPr>
          <w:r>
            <w:rPr>
              <w:lang w:val="ja-JP"/>
            </w:rPr>
            <w:t>目次</w:t>
          </w:r>
        </w:p>
        <w:p w14:paraId="63E585DE" w14:textId="4CE3DC1D" w:rsidR="00766BCD" w:rsidRDefault="005968DE">
          <w:pPr>
            <w:pStyle w:val="11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3527" w:history="1">
            <w:r w:rsidR="00766BCD" w:rsidRPr="005569F9">
              <w:rPr>
                <w:rStyle w:val="affc"/>
                <w:noProof/>
              </w:rPr>
              <w:t>データベースの利用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_Toc514013527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2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774D71BB" w14:textId="3E48B46A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28" w:history="1">
            <w:r w:rsidR="00766BCD" w:rsidRPr="005569F9">
              <w:rPr>
                <w:rStyle w:val="affc"/>
                <w:noProof/>
              </w:rPr>
              <w:t>HSQLDB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_Toc514013528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2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71111C33" w14:textId="1A4EB248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29" w:history="1">
            <w:r w:rsidR="00766BCD" w:rsidRPr="005569F9">
              <w:rPr>
                <w:rStyle w:val="affc"/>
                <w:noProof/>
              </w:rPr>
              <w:t>リポジトリのメソッド自動生成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_Toc514013529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5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3873C7BD" w14:textId="7E190766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0" w:history="1">
            <w:r w:rsidR="00766BCD" w:rsidRPr="005569F9">
              <w:rPr>
                <w:rStyle w:val="affc"/>
                <w:noProof/>
              </w:rPr>
              <w:t>バリデーションの利用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_Toc514013530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5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4CC27733" w14:textId="5D3B2BC1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1" w:history="1">
            <w:r w:rsidR="00766BCD" w:rsidRPr="005569F9">
              <w:rPr>
                <w:rStyle w:val="affc"/>
                <w:noProof/>
              </w:rPr>
              <w:t>オリジナルのバリデータの作成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_Toc514013531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7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5B63BBB0" w14:textId="271430AE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2" w:history="1">
            <w:r w:rsidR="00766BCD" w:rsidRPr="005569F9">
              <w:rPr>
                <w:rStyle w:val="affc"/>
                <w:noProof/>
              </w:rPr>
              <w:t>Oracle</w:t>
            </w:r>
            <w:r w:rsidR="00766BCD" w:rsidRPr="005569F9">
              <w:rPr>
                <w:rStyle w:val="affc"/>
                <w:noProof/>
              </w:rPr>
              <w:t>接続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_Toc514013532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8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1C2438D0" w14:textId="241AFF5F" w:rsidR="00766BCD" w:rsidRDefault="00363A04">
          <w:pPr>
            <w:pStyle w:val="11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3" w:history="1">
            <w:r w:rsidR="00766BCD" w:rsidRPr="005569F9">
              <w:rPr>
                <w:rStyle w:val="affc"/>
                <w:noProof/>
              </w:rPr>
              <w:t>SPring Data JPA</w:t>
            </w:r>
            <w:r w:rsidR="00766BCD" w:rsidRPr="005569F9">
              <w:rPr>
                <w:rStyle w:val="affc"/>
                <w:noProof/>
              </w:rPr>
              <w:t>フレームワーク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_Toc514013533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9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34A4504A" w14:textId="0134A8AC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4" w:history="1">
            <w:r w:rsidR="00766BCD" w:rsidRPr="005569F9">
              <w:rPr>
                <w:rStyle w:val="affc"/>
                <w:noProof/>
              </w:rPr>
              <w:t>基本構成の実装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_Toc514013534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9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1EA900B9" w14:textId="5AC3520B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5" w:history="1">
            <w:r w:rsidR="00766BCD" w:rsidRPr="005569F9">
              <w:rPr>
                <w:rStyle w:val="affc"/>
                <w:noProof/>
              </w:rPr>
              <w:t>Criteria API</w:t>
            </w:r>
            <w:r w:rsidR="00766BCD" w:rsidRPr="005569F9">
              <w:rPr>
                <w:rStyle w:val="affc"/>
                <w:noProof/>
              </w:rPr>
              <w:t>による検索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_Toc514013535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14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548D8AE1" w14:textId="3F2FBA60" w:rsidR="00766BCD" w:rsidRDefault="00363A04">
          <w:pPr>
            <w:pStyle w:val="25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6" w:history="1">
            <w:r w:rsidR="00766BCD" w:rsidRPr="005569F9">
              <w:rPr>
                <w:rStyle w:val="affc"/>
                <w:rFonts w:ascii="ＭＳ ゴシック" w:eastAsia="ＭＳ ゴシック" w:hAnsi="ＭＳ ゴシック" w:cs="ＭＳ ゴシック" w:hint="eastAsia"/>
                <w:noProof/>
              </w:rPr>
              <w:t>※</w:t>
            </w:r>
            <w:r w:rsidR="00766BCD" w:rsidRPr="005569F9">
              <w:rPr>
                <w:rStyle w:val="affc"/>
                <w:noProof/>
              </w:rPr>
              <w:t>エンティティの連携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_Toc514013536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16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5515B320" w14:textId="1C4A64F8" w:rsidR="00766BCD" w:rsidRDefault="00363A04">
          <w:pPr>
            <w:pStyle w:val="11"/>
            <w:tabs>
              <w:tab w:val="right" w:leader="dot" w:pos="10457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514013537" w:history="1">
            <w:r w:rsidR="00766BCD" w:rsidRPr="005569F9">
              <w:rPr>
                <w:rStyle w:val="affc"/>
                <w:noProof/>
              </w:rPr>
              <w:t>サービスとコンポーネント</w:t>
            </w:r>
            <w:r w:rsidR="00766BCD">
              <w:rPr>
                <w:noProof/>
                <w:webHidden/>
              </w:rPr>
              <w:tab/>
            </w:r>
            <w:r w:rsidR="00766BCD">
              <w:rPr>
                <w:noProof/>
                <w:webHidden/>
              </w:rPr>
              <w:fldChar w:fldCharType="begin"/>
            </w:r>
            <w:r w:rsidR="00766BCD">
              <w:rPr>
                <w:noProof/>
                <w:webHidden/>
              </w:rPr>
              <w:instrText xml:space="preserve"> PAGEREF _Toc514013537 \h </w:instrText>
            </w:r>
            <w:r w:rsidR="00766BCD">
              <w:rPr>
                <w:noProof/>
                <w:webHidden/>
              </w:rPr>
            </w:r>
            <w:r w:rsidR="00766BCD">
              <w:rPr>
                <w:noProof/>
                <w:webHidden/>
              </w:rPr>
              <w:fldChar w:fldCharType="separate"/>
            </w:r>
            <w:r w:rsidR="00FE004F">
              <w:rPr>
                <w:noProof/>
                <w:webHidden/>
              </w:rPr>
              <w:t>17</w:t>
            </w:r>
            <w:r w:rsidR="00766BCD">
              <w:rPr>
                <w:noProof/>
                <w:webHidden/>
              </w:rPr>
              <w:fldChar w:fldCharType="end"/>
            </w:r>
          </w:hyperlink>
        </w:p>
        <w:p w14:paraId="3C85C737" w14:textId="77777777" w:rsidR="005968DE" w:rsidRDefault="005968DE">
          <w:r>
            <w:rPr>
              <w:b/>
              <w:bCs/>
              <w:lang w:val="ja-JP"/>
            </w:rPr>
            <w:fldChar w:fldCharType="end"/>
          </w:r>
        </w:p>
      </w:sdtContent>
    </w:sdt>
    <w:p w14:paraId="733854BB" w14:textId="77777777" w:rsidR="00BD4609" w:rsidRPr="00CB2038" w:rsidRDefault="00BD4609" w:rsidP="00BD4609">
      <w:pPr>
        <w:pStyle w:val="a0"/>
        <w:numPr>
          <w:ilvl w:val="0"/>
          <w:numId w:val="0"/>
        </w:numPr>
      </w:pPr>
    </w:p>
    <w:p w14:paraId="53177C46" w14:textId="77777777" w:rsidR="00BD4609" w:rsidRPr="00CB2038" w:rsidRDefault="00BD4609" w:rsidP="00BD4609">
      <w:pPr>
        <w:pStyle w:val="a0"/>
        <w:numPr>
          <w:ilvl w:val="0"/>
          <w:numId w:val="0"/>
        </w:numPr>
      </w:pPr>
    </w:p>
    <w:p w14:paraId="47076A76" w14:textId="77777777" w:rsidR="00CB2038" w:rsidRPr="00CB2038" w:rsidRDefault="00CB2038"/>
    <w:p w14:paraId="028C1354" w14:textId="77777777" w:rsidR="00BD4609" w:rsidRDefault="00BD4609">
      <w:r>
        <w:br w:type="page"/>
      </w:r>
    </w:p>
    <w:p w14:paraId="52CE248D" w14:textId="77777777" w:rsidR="00CB2038" w:rsidRDefault="00CB2038" w:rsidP="00CB2038">
      <w:pPr>
        <w:pStyle w:val="a0"/>
        <w:numPr>
          <w:ilvl w:val="0"/>
          <w:numId w:val="0"/>
        </w:numPr>
      </w:pPr>
    </w:p>
    <w:p w14:paraId="495D276A" w14:textId="77777777" w:rsidR="00CB2038" w:rsidRPr="00CB2038" w:rsidRDefault="00CB2038" w:rsidP="00CB2038">
      <w:pPr>
        <w:pStyle w:val="1"/>
      </w:pPr>
      <w:bookmarkStart w:id="1" w:name="_Toc514013527"/>
      <w:r>
        <w:rPr>
          <w:rFonts w:hint="eastAsia"/>
        </w:rPr>
        <w:t>データベースの利用</w:t>
      </w:r>
      <w:bookmarkEnd w:id="1"/>
    </w:p>
    <w:p w14:paraId="15BDF776" w14:textId="77777777" w:rsidR="00CB2038" w:rsidRPr="00CB2038" w:rsidRDefault="00CB2038" w:rsidP="00CB2038">
      <w:pPr>
        <w:pStyle w:val="2"/>
      </w:pPr>
      <w:bookmarkStart w:id="2" w:name="_Toc514013528"/>
      <w:r>
        <w:rPr>
          <w:rFonts w:hint="eastAsia"/>
        </w:rPr>
        <w:t>HSQLDB</w:t>
      </w:r>
      <w:bookmarkEnd w:id="2"/>
    </w:p>
    <w:p w14:paraId="33CB1733" w14:textId="77777777" w:rsidR="00CB2038" w:rsidRDefault="00CB2038" w:rsidP="00CB2038">
      <w:pPr>
        <w:pStyle w:val="a0"/>
        <w:numPr>
          <w:ilvl w:val="0"/>
          <w:numId w:val="0"/>
        </w:numPr>
      </w:pPr>
      <w:r>
        <w:rPr>
          <w:rFonts w:hint="eastAsia"/>
        </w:rPr>
        <w:t>使用する依存関係</w:t>
      </w:r>
    </w:p>
    <w:p w14:paraId="1145D540" w14:textId="77777777" w:rsidR="00CB2038" w:rsidRDefault="00CB2038" w:rsidP="00CB2038">
      <w:pPr>
        <w:pStyle w:val="a0"/>
        <w:numPr>
          <w:ilvl w:val="0"/>
          <w:numId w:val="21"/>
        </w:numPr>
      </w:pPr>
      <w:r>
        <w:t>JPA</w:t>
      </w:r>
      <w:r>
        <w:rPr>
          <w:rFonts w:hint="eastAsia"/>
        </w:rPr>
        <w:t>（必須）</w:t>
      </w:r>
    </w:p>
    <w:p w14:paraId="3F12A3EF" w14:textId="77777777"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（必須）</w:t>
      </w:r>
    </w:p>
    <w:p w14:paraId="4927DDB1" w14:textId="77777777"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HSQLDB</w:t>
      </w:r>
    </w:p>
    <w:p w14:paraId="1970AF49" w14:textId="77777777"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T</w:t>
      </w:r>
      <w:r>
        <w:t>hymeleaf</w:t>
      </w:r>
      <w:r>
        <w:rPr>
          <w:rFonts w:hint="eastAsia"/>
        </w:rPr>
        <w:t>（任意）</w:t>
      </w:r>
    </w:p>
    <w:p w14:paraId="13015126" w14:textId="77777777" w:rsidR="00CB2038" w:rsidRDefault="00CB2038" w:rsidP="00CB2038">
      <w:pPr>
        <w:pStyle w:val="a0"/>
        <w:numPr>
          <w:ilvl w:val="0"/>
          <w:numId w:val="0"/>
        </w:numPr>
      </w:pPr>
      <w:r>
        <w:rPr>
          <w:rFonts w:hint="eastAsia"/>
        </w:rPr>
        <w:t>＜参考＞</w:t>
      </w:r>
      <w:r>
        <w:rPr>
          <w:rFonts w:hint="eastAsia"/>
        </w:rPr>
        <w:t>HSQLDB</w:t>
      </w:r>
      <w:r>
        <w:rPr>
          <w:rFonts w:hint="eastAsia"/>
        </w:rPr>
        <w:t>とは？</w:t>
      </w:r>
    </w:p>
    <w:p w14:paraId="3492D92D" w14:textId="77777777" w:rsid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Java</w:t>
      </w:r>
      <w:r>
        <w:rPr>
          <w:rFonts w:hint="eastAsia"/>
        </w:rPr>
        <w:t>で作成されたオープンソースのデータベースライブラリ</w:t>
      </w:r>
    </w:p>
    <w:p w14:paraId="00A259EF" w14:textId="77777777" w:rsidR="00CB2038" w:rsidRPr="00CB2038" w:rsidRDefault="00CB2038" w:rsidP="00CB2038">
      <w:pPr>
        <w:pStyle w:val="a0"/>
        <w:numPr>
          <w:ilvl w:val="0"/>
          <w:numId w:val="21"/>
        </w:numPr>
      </w:pPr>
      <w:r>
        <w:rPr>
          <w:rFonts w:hint="eastAsia"/>
        </w:rPr>
        <w:t>Java</w:t>
      </w:r>
      <w:r>
        <w:rPr>
          <w:rFonts w:hint="eastAsia"/>
        </w:rPr>
        <w:t>で作成されているためアプリケーションにデータベースを内蔵させることができる</w:t>
      </w:r>
    </w:p>
    <w:p w14:paraId="6F60DD58" w14:textId="77777777" w:rsidR="00CB2038" w:rsidRDefault="00CB2038">
      <w:r>
        <w:br w:type="page"/>
      </w:r>
    </w:p>
    <w:p w14:paraId="721869A9" w14:textId="77777777" w:rsidR="00CB2038" w:rsidRDefault="00CB2038" w:rsidP="00CB2038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●実装</w:t>
      </w:r>
    </w:p>
    <w:p w14:paraId="2D9A64F8" w14:textId="77777777" w:rsidR="00CB2038" w:rsidRPr="00CB2038" w:rsidRDefault="00CB2038" w:rsidP="00CB2038">
      <w:pPr>
        <w:pStyle w:val="a0"/>
        <w:numPr>
          <w:ilvl w:val="0"/>
          <w:numId w:val="26"/>
        </w:numPr>
        <w:rPr>
          <w:rFonts w:asciiTheme="minorEastAsia" w:hAnsiTheme="minorEastAsia"/>
        </w:rPr>
      </w:pPr>
      <w:r w:rsidRPr="00CB2038">
        <w:rPr>
          <w:rFonts w:asciiTheme="minorEastAsia" w:hAnsiTheme="minorEastAsia" w:cs="ＭＳ 明朝" w:hint="eastAsia"/>
        </w:rPr>
        <w:t>エンティティクラス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07"/>
      </w:tblGrid>
      <w:tr w:rsidR="00CB2038" w14:paraId="23283E1C" w14:textId="77777777" w:rsidTr="00CB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17203937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javax.persistence.Column;</w:t>
            </w:r>
          </w:p>
          <w:p w14:paraId="4A3FB285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javax.persistence.Entity;</w:t>
            </w:r>
          </w:p>
          <w:p w14:paraId="08B0735C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javax.persistence.GeneratedValue;</w:t>
            </w:r>
          </w:p>
          <w:p w14:paraId="74463822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javax.persistence.GenerationType;</w:t>
            </w:r>
          </w:p>
          <w:p w14:paraId="44E45488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javax.persistence.Id;</w:t>
            </w:r>
          </w:p>
          <w:p w14:paraId="068BB9B4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javax.persistence.Table;</w:t>
            </w:r>
          </w:p>
          <w:p w14:paraId="395FEF21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14:paraId="30659C6E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@Entity</w:t>
            </w:r>
          </w:p>
          <w:p w14:paraId="452F00D3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@Table(name="mydata")</w:t>
            </w:r>
          </w:p>
          <w:p w14:paraId="373F88D4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public class MyData {</w:t>
            </w:r>
          </w:p>
          <w:p w14:paraId="1B70EF41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@Id</w:t>
            </w:r>
          </w:p>
          <w:p w14:paraId="569759F8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@GeneratedValue(strategy = GenerationType.AUTO)</w:t>
            </w:r>
          </w:p>
          <w:p w14:paraId="07635245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@Column</w:t>
            </w:r>
          </w:p>
          <w:p w14:paraId="0857C603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private long id;</w:t>
            </w:r>
          </w:p>
          <w:p w14:paraId="2A540342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14:paraId="740DCE38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@Column(length = 50, nullable = false)</w:t>
            </w:r>
          </w:p>
          <w:p w14:paraId="50AD32FA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private String name;</w:t>
            </w:r>
          </w:p>
          <w:p w14:paraId="1F898BBF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14:paraId="7AC2D994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@Column(nullable = false)</w:t>
            </w:r>
          </w:p>
          <w:p w14:paraId="2021EFA4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private Integer age;</w:t>
            </w:r>
          </w:p>
          <w:p w14:paraId="50F31735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14:paraId="18CE21AD" w14:textId="77777777" w:rsidR="00CB2038" w:rsidRDefault="00CB2038" w:rsidP="00CB2038">
            <w:pPr>
              <w:pStyle w:val="Web"/>
              <w:spacing w:before="0" w:beforeAutospacing="0" w:after="0" w:afterAutospacing="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14:paraId="36EEA006" w14:textId="77777777" w:rsidR="00CB2038" w:rsidRDefault="00CB2038" w:rsidP="00CB2038">
            <w:pPr>
              <w:pStyle w:val="Web"/>
              <w:spacing w:before="0" w:beforeAutospacing="0" w:after="0" w:afterAutospacing="0"/>
              <w:ind w:left="5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// getter, setter</w:t>
            </w:r>
          </w:p>
          <w:p w14:paraId="7B7DC62A" w14:textId="77777777" w:rsidR="00CB2038" w:rsidRDefault="00CB2038" w:rsidP="00CB2038">
            <w:pPr>
              <w:pStyle w:val="a0"/>
              <w:numPr>
                <w:ilvl w:val="0"/>
                <w:numId w:val="0"/>
              </w:numPr>
              <w:rPr>
                <w:rFonts w:asciiTheme="minorEastAsia" w:hAnsiTheme="minorEastAsia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  <w:lang w:val="x-none"/>
              </w:rPr>
              <w:t>}</w:t>
            </w:r>
          </w:p>
        </w:tc>
      </w:tr>
    </w:tbl>
    <w:p w14:paraId="59E36D98" w14:textId="77777777" w:rsidR="00CB2038" w:rsidRDefault="00CB2038" w:rsidP="00CB2038">
      <w:pPr>
        <w:pStyle w:val="a0"/>
        <w:numPr>
          <w:ilvl w:val="0"/>
          <w:numId w:val="0"/>
        </w:num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※補足</w:t>
      </w:r>
    </w:p>
    <w:p w14:paraId="04F04D9E" w14:textId="77777777"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@Entityアノテーション</w:t>
      </w:r>
    </w:p>
    <w:p w14:paraId="11DE615F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エンティティクラスであることを表すアノテーション</w:t>
      </w:r>
    </w:p>
    <w:p w14:paraId="1B4A2B1E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必須</w:t>
      </w:r>
    </w:p>
    <w:p w14:paraId="0764DAD2" w14:textId="77777777"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@Table</w:t>
      </w: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アノテーション</w:t>
      </w:r>
    </w:p>
    <w:p w14:paraId="432B5140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テーブル名を指定するアノテーション</w:t>
      </w:r>
    </w:p>
    <w:p w14:paraId="6FD8EF78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デフォルトではクラス名がテーブル名となるが明示的に記述したい場合に使用</w:t>
      </w:r>
    </w:p>
    <w:p w14:paraId="7067CC05" w14:textId="77777777"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@Id</w:t>
      </w:r>
    </w:p>
    <w:p w14:paraId="590ADEB7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プライマリーキーを指定</w:t>
      </w:r>
    </w:p>
    <w:p w14:paraId="110EF8E9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必須</w:t>
      </w:r>
    </w:p>
    <w:p w14:paraId="066FC1BD" w14:textId="77777777"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@GeneratedValue</w:t>
      </w:r>
    </w:p>
    <w:p w14:paraId="086820E4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lastRenderedPageBreak/>
        <w:t>主キーに対して値を自動生成する（シーケンスのイメージ）</w:t>
      </w:r>
    </w:p>
    <w:p w14:paraId="1DC28B45" w14:textId="77777777" w:rsidR="00CB2038" w:rsidRPr="00CB2038" w:rsidRDefault="00CB2038" w:rsidP="00CB2038">
      <w:pPr>
        <w:numPr>
          <w:ilvl w:val="0"/>
          <w:numId w:val="27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  <w:lang w:val="x-none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@Column</w:t>
      </w:r>
    </w:p>
    <w:p w14:paraId="4B6591A2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コラム名を指定</w:t>
      </w:r>
    </w:p>
    <w:p w14:paraId="1290DD34" w14:textId="77777777" w:rsidR="00CB2038" w:rsidRPr="00CB2038" w:rsidRDefault="00CB2038" w:rsidP="00CB2038">
      <w:pPr>
        <w:numPr>
          <w:ilvl w:val="1"/>
          <w:numId w:val="27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CB2038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省略可能で、デフォルトはフィールド名がそのままコラム名となる</w:t>
      </w:r>
    </w:p>
    <w:p w14:paraId="5A82D633" w14:textId="77777777" w:rsidR="00CB2038" w:rsidRPr="00CB2038" w:rsidRDefault="00CB2038" w:rsidP="00CB2038">
      <w:pPr>
        <w:pStyle w:val="a0"/>
        <w:numPr>
          <w:ilvl w:val="0"/>
          <w:numId w:val="0"/>
        </w:numPr>
        <w:ind w:left="360"/>
        <w:rPr>
          <w:rFonts w:asciiTheme="minorEastAsia" w:hAnsiTheme="minorEastAsia"/>
        </w:rPr>
      </w:pPr>
    </w:p>
    <w:p w14:paraId="68605936" w14:textId="77777777" w:rsidR="00CB2038" w:rsidRDefault="00CB2038" w:rsidP="00CB2038">
      <w:pPr>
        <w:pStyle w:val="a0"/>
        <w:numPr>
          <w:ilvl w:val="0"/>
          <w:numId w:val="26"/>
        </w:numPr>
      </w:pPr>
      <w:r>
        <w:rPr>
          <w:rFonts w:hint="eastAsia"/>
        </w:rPr>
        <w:t>リポジトリクラス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07"/>
      </w:tblGrid>
      <w:tr w:rsidR="00CB2038" w14:paraId="5F9BD542" w14:textId="77777777" w:rsidTr="00CB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534B6207" w14:textId="77777777"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package repositories;</w:t>
            </w:r>
          </w:p>
          <w:p w14:paraId="0DFC9896" w14:textId="77777777"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org.springframework.data.jpa.repository.JpaRepository;</w:t>
            </w:r>
          </w:p>
          <w:p w14:paraId="2E767781" w14:textId="77777777"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org.springframework.stereotype.Repository;</w:t>
            </w:r>
          </w:p>
          <w:p w14:paraId="11D34E82" w14:textId="77777777"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import com.tuyano.springboot.MyData;</w:t>
            </w:r>
          </w:p>
          <w:p w14:paraId="72777F01" w14:textId="77777777"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 </w:t>
            </w:r>
          </w:p>
          <w:p w14:paraId="6D5048E4" w14:textId="77777777" w:rsidR="00CB2038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@Repository</w:t>
            </w:r>
          </w:p>
          <w:p w14:paraId="3C0932A9" w14:textId="77777777" w:rsidR="00CB2038" w:rsidRDefault="00CB2038" w:rsidP="005968DE">
            <w:pPr>
              <w:pStyle w:val="Web"/>
              <w:spacing w:before="0" w:beforeAutospacing="0" w:after="0" w:afterAutospacing="0"/>
              <w:ind w:left="360" w:firstLineChars="200" w:firstLine="44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public interface MyDataRepository extends JpaRepository&lt;MyData, Long&gt;{</w:t>
            </w:r>
          </w:p>
          <w:p w14:paraId="47E96386" w14:textId="77777777" w:rsidR="00CB2038" w:rsidRPr="005968DE" w:rsidRDefault="00CB2038" w:rsidP="005968DE">
            <w:pPr>
              <w:pStyle w:val="Web"/>
              <w:spacing w:before="0" w:beforeAutospacing="0" w:after="0" w:afterAutospacing="0"/>
              <w:ind w:left="360"/>
              <w:rPr>
                <w:rFonts w:ascii="游ゴシック" w:eastAsia="游ゴシック" w:hAnsi="游ゴシック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  <w:sz w:val="22"/>
                <w:szCs w:val="22"/>
              </w:rPr>
              <w:t>}</w:t>
            </w:r>
          </w:p>
        </w:tc>
      </w:tr>
    </w:tbl>
    <w:p w14:paraId="78512D0D" w14:textId="77777777" w:rsidR="00CB2038" w:rsidRPr="005968DE" w:rsidRDefault="005968DE" w:rsidP="00CB2038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※補足</w:t>
      </w:r>
    </w:p>
    <w:p w14:paraId="5D3A3106" w14:textId="77777777" w:rsidR="005968DE" w:rsidRPr="005968DE" w:rsidRDefault="005968DE" w:rsidP="005968DE">
      <w:pPr>
        <w:numPr>
          <w:ilvl w:val="0"/>
          <w:numId w:val="28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@Repository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アノテーションを付与する</w:t>
      </w:r>
    </w:p>
    <w:p w14:paraId="1C77A333" w14:textId="77777777" w:rsidR="005968DE" w:rsidRPr="005968DE" w:rsidRDefault="005968DE" w:rsidP="005968DE">
      <w:pPr>
        <w:numPr>
          <w:ilvl w:val="0"/>
          <w:numId w:val="28"/>
        </w:numPr>
        <w:spacing w:before="0" w:after="0" w:line="240" w:lineRule="auto"/>
        <w:ind w:left="162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JpaRepository&lt;T, U&gt;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クラスを継承する</w:t>
      </w:r>
    </w:p>
    <w:p w14:paraId="34BCA435" w14:textId="77777777" w:rsidR="005968DE" w:rsidRPr="005968DE" w:rsidRDefault="005968DE" w:rsidP="005968DE">
      <w:pPr>
        <w:numPr>
          <w:ilvl w:val="1"/>
          <w:numId w:val="28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T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⇒エンティティクラスを指定する</w:t>
      </w:r>
    </w:p>
    <w:p w14:paraId="43F46670" w14:textId="77777777" w:rsidR="005968DE" w:rsidRPr="005968DE" w:rsidRDefault="005968DE" w:rsidP="005968DE">
      <w:pPr>
        <w:numPr>
          <w:ilvl w:val="1"/>
          <w:numId w:val="28"/>
        </w:numPr>
        <w:spacing w:before="0" w:after="0" w:line="240" w:lineRule="auto"/>
        <w:ind w:left="2160"/>
        <w:textAlignment w:val="center"/>
        <w:rPr>
          <w:rFonts w:ascii="游ゴシック" w:eastAsia="游ゴシック" w:hAnsi="游ゴシック" w:cs="ＭＳ Ｐゴシック"/>
          <w:color w:val="auto"/>
          <w:sz w:val="22"/>
          <w:szCs w:val="22"/>
        </w:rPr>
      </w:pP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  <w:lang w:val="x-none"/>
        </w:rPr>
        <w:t>U</w:t>
      </w:r>
      <w:r w:rsidRPr="005968DE">
        <w:rPr>
          <w:rFonts w:ascii="游ゴシック" w:eastAsia="游ゴシック" w:hAnsi="游ゴシック" w:cs="ＭＳ Ｐゴシック" w:hint="eastAsia"/>
          <w:color w:val="auto"/>
          <w:sz w:val="22"/>
          <w:szCs w:val="22"/>
        </w:rPr>
        <w:t>⇒主キーの型を指定する</w:t>
      </w:r>
    </w:p>
    <w:p w14:paraId="120AA0B8" w14:textId="77777777" w:rsidR="005968DE" w:rsidRPr="005968DE" w:rsidRDefault="005968DE" w:rsidP="00CB2038">
      <w:pPr>
        <w:pStyle w:val="a0"/>
        <w:numPr>
          <w:ilvl w:val="0"/>
          <w:numId w:val="0"/>
        </w:numPr>
        <w:ind w:left="360"/>
      </w:pPr>
    </w:p>
    <w:p w14:paraId="3CC47801" w14:textId="77777777" w:rsidR="00CB2038" w:rsidRDefault="00CB2038" w:rsidP="00CB2038">
      <w:pPr>
        <w:pStyle w:val="a0"/>
        <w:numPr>
          <w:ilvl w:val="0"/>
          <w:numId w:val="26"/>
        </w:numPr>
      </w:pPr>
      <w:r>
        <w:rPr>
          <w:rFonts w:hint="eastAsia"/>
        </w:rPr>
        <w:t>コントローラークラス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07"/>
      </w:tblGrid>
      <w:tr w:rsidR="005968DE" w14:paraId="43EBC1B5" w14:textId="77777777" w:rsidTr="0059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583C8AF0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@Controller</w:t>
            </w:r>
          </w:p>
          <w:p w14:paraId="25AB0B74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</w:rPr>
              <w:t>public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</w:rPr>
              <w:t>class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QueryController {</w:t>
            </w:r>
          </w:p>
          <w:p w14:paraId="2DE33B0E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@Autowired</w:t>
            </w:r>
          </w:p>
          <w:p w14:paraId="015D60BB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MyDataRepository </w:t>
            </w:r>
            <w:r w:rsidRPr="005968DE">
              <w:rPr>
                <w:rFonts w:ascii="ＭＳ ゴシック" w:eastAsia="ＭＳ ゴシック" w:cs="ＭＳ ゴシック"/>
                <w:color w:val="0000C0"/>
                <w:sz w:val="18"/>
                <w:szCs w:val="18"/>
              </w:rPr>
              <w:t>repository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  <w:p w14:paraId="765494D6" w14:textId="77777777" w:rsidR="005968DE" w:rsidRPr="005968DE" w:rsidRDefault="005968DE" w:rsidP="005968DE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</w:p>
          <w:p w14:paraId="25DECAB5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@RequestMapping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"/select"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</w:t>
            </w:r>
          </w:p>
          <w:p w14:paraId="6F135599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</w:rPr>
              <w:t>public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ModelAndView select(ModelAndView </w:t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 {</w:t>
            </w:r>
          </w:p>
          <w:p w14:paraId="53C7B23C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3F7F5F"/>
                <w:sz w:val="18"/>
                <w:szCs w:val="18"/>
              </w:rPr>
              <w:t>// DB</w:t>
            </w:r>
            <w:r w:rsidRPr="005968DE">
              <w:rPr>
                <w:rFonts w:ascii="ＭＳ ゴシック" w:eastAsia="ＭＳ ゴシック" w:cs="ＭＳ ゴシック" w:hint="eastAsia"/>
                <w:color w:val="3F7F5F"/>
                <w:sz w:val="18"/>
                <w:szCs w:val="18"/>
              </w:rPr>
              <w:t>検索</w:t>
            </w:r>
            <w:r w:rsidRPr="005968DE">
              <w:rPr>
                <w:rFonts w:ascii="ＭＳ ゴシック" w:eastAsia="ＭＳ ゴシック" w:cs="ＭＳ ゴシック"/>
                <w:color w:val="3F7F5F"/>
                <w:sz w:val="18"/>
                <w:szCs w:val="18"/>
              </w:rPr>
              <w:t xml:space="preserve"> </w:t>
            </w:r>
            <w:r w:rsidRPr="005968DE">
              <w:rPr>
                <w:rFonts w:ascii="ＭＳ ゴシック" w:eastAsia="ＭＳ ゴシック" w:cs="ＭＳ ゴシック" w:hint="eastAsia"/>
                <w:color w:val="3F7F5F"/>
                <w:sz w:val="18"/>
                <w:szCs w:val="18"/>
              </w:rPr>
              <w:t>全件取得</w:t>
            </w:r>
          </w:p>
          <w:p w14:paraId="2F0D981E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Iterable&lt;MyData&gt; </w:t>
            </w:r>
            <w:r w:rsidRPr="005968DE">
              <w:rPr>
                <w:rFonts w:ascii="ＭＳ ゴシック" w:eastAsia="ＭＳ ゴシック" w:cs="ＭＳ ゴシック"/>
                <w:bCs/>
                <w:color w:val="FF00FF"/>
                <w:sz w:val="18"/>
                <w:szCs w:val="18"/>
              </w:rPr>
              <w:t>list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= </w:t>
            </w:r>
            <w:r w:rsidRPr="005968DE">
              <w:rPr>
                <w:rFonts w:ascii="ＭＳ ゴシック" w:eastAsia="ＭＳ ゴシック" w:cs="ＭＳ ゴシック"/>
                <w:color w:val="0000C0"/>
                <w:sz w:val="18"/>
                <w:szCs w:val="18"/>
              </w:rPr>
              <w:t>repository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.findAll();</w:t>
            </w:r>
          </w:p>
          <w:p w14:paraId="37917517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"list"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 w:rsidRPr="005968DE">
              <w:rPr>
                <w:rFonts w:ascii="ＭＳ ゴシック" w:eastAsia="ＭＳ ゴシック" w:cs="ＭＳ ゴシック"/>
                <w:color w:val="FF00FF"/>
                <w:sz w:val="18"/>
                <w:szCs w:val="18"/>
              </w:rPr>
              <w:t>list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6245C40D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3F7F5F"/>
                <w:sz w:val="18"/>
                <w:szCs w:val="18"/>
              </w:rPr>
              <w:t xml:space="preserve">// </w:t>
            </w:r>
            <w:r w:rsidRPr="005968DE">
              <w:rPr>
                <w:rFonts w:ascii="ＭＳ ゴシック" w:eastAsia="ＭＳ ゴシック" w:cs="ＭＳ ゴシック" w:hint="eastAsia"/>
                <w:color w:val="3F7F5F"/>
                <w:sz w:val="18"/>
                <w:szCs w:val="18"/>
              </w:rPr>
              <w:t>遷移先を指定</w:t>
            </w:r>
          </w:p>
          <w:p w14:paraId="297F189E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.setViewName(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"select"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0BE01C79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"title"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 w:rsidRPr="005968DE">
              <w:rPr>
                <w:rFonts w:ascii="ＭＳ ゴシック" w:eastAsia="ＭＳ ゴシック" w:cs="ＭＳ ゴシック" w:hint="eastAsia"/>
                <w:color w:val="2A00FF"/>
                <w:sz w:val="18"/>
                <w:szCs w:val="18"/>
              </w:rPr>
              <w:t>選択</w:t>
            </w:r>
            <w:r w:rsidRPr="005968DE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2FB114D7" w14:textId="77777777" w:rsidR="005968DE" w:rsidRPr="005968DE" w:rsidRDefault="005968DE" w:rsidP="005968DE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36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 w:rsidRPr="005968DE">
              <w:rPr>
                <w:rFonts w:ascii="ＭＳ ゴシック" w:eastAsia="ＭＳ ゴシック" w:cs="ＭＳ ゴシック"/>
                <w:bCs/>
                <w:color w:val="7F0055"/>
                <w:sz w:val="18"/>
                <w:szCs w:val="18"/>
                <w:u w:val="single"/>
              </w:rPr>
              <w:t>return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 w:rsidRPr="005968DE"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 w:rsidRPr="005968DE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  <w:p w14:paraId="37794F80" w14:textId="77777777" w:rsidR="005968DE" w:rsidRDefault="005968DE" w:rsidP="005968DE">
            <w:pPr>
              <w:pStyle w:val="a0"/>
              <w:numPr>
                <w:ilvl w:val="0"/>
                <w:numId w:val="0"/>
              </w:num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46731F49" w14:textId="77777777" w:rsidR="005968DE" w:rsidRDefault="005968DE" w:rsidP="005968DE">
      <w:pPr>
        <w:pStyle w:val="a0"/>
        <w:numPr>
          <w:ilvl w:val="0"/>
          <w:numId w:val="0"/>
        </w:numPr>
        <w:ind w:left="360"/>
      </w:pPr>
    </w:p>
    <w:p w14:paraId="498407E3" w14:textId="77777777" w:rsidR="005968DE" w:rsidRDefault="00EF01DB" w:rsidP="00EF01DB">
      <w:pPr>
        <w:pStyle w:val="a0"/>
        <w:numPr>
          <w:ilvl w:val="0"/>
          <w:numId w:val="0"/>
        </w:numPr>
        <w:tabs>
          <w:tab w:val="left" w:pos="2140"/>
        </w:tabs>
        <w:ind w:left="360"/>
      </w:pPr>
      <w:r>
        <w:tab/>
      </w:r>
    </w:p>
    <w:p w14:paraId="692F7D88" w14:textId="77777777" w:rsidR="005968DE" w:rsidRDefault="005968DE" w:rsidP="005968DE">
      <w:pPr>
        <w:pStyle w:val="a0"/>
        <w:numPr>
          <w:ilvl w:val="0"/>
          <w:numId w:val="0"/>
        </w:numPr>
        <w:ind w:left="360"/>
      </w:pPr>
      <w:r>
        <w:rPr>
          <w:rFonts w:hint="eastAsia"/>
        </w:rPr>
        <w:t>※補足</w:t>
      </w:r>
    </w:p>
    <w:p w14:paraId="5DEFC417" w14:textId="77777777" w:rsidR="005968DE" w:rsidRDefault="005968DE" w:rsidP="005968DE">
      <w:pPr>
        <w:pStyle w:val="a0"/>
        <w:numPr>
          <w:ilvl w:val="0"/>
          <w:numId w:val="29"/>
        </w:num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アノテーション</w:t>
      </w:r>
    </w:p>
    <w:p w14:paraId="52427F98" w14:textId="77777777" w:rsidR="005968DE" w:rsidRDefault="005968DE" w:rsidP="005968DE">
      <w:pPr>
        <w:pStyle w:val="a0"/>
        <w:numPr>
          <w:ilvl w:val="1"/>
          <w:numId w:val="29"/>
        </w:numPr>
      </w:pPr>
      <w:r>
        <w:rPr>
          <w:rFonts w:hint="eastAsia"/>
        </w:rPr>
        <w:lastRenderedPageBreak/>
        <w:t>インタフェースを実装した無名クラスを</w:t>
      </w:r>
      <w:r>
        <w:rPr>
          <w:rFonts w:hint="eastAsia"/>
        </w:rPr>
        <w:t>Spring</w:t>
      </w:r>
      <w:r>
        <w:rPr>
          <w:rFonts w:hint="eastAsia"/>
        </w:rPr>
        <w:t>が自動生成してくれるようになる</w:t>
      </w:r>
    </w:p>
    <w:p w14:paraId="5C25D0DE" w14:textId="77777777" w:rsidR="00EF01DB" w:rsidRDefault="00EF01DB" w:rsidP="00EF01DB">
      <w:pPr>
        <w:pStyle w:val="a0"/>
        <w:numPr>
          <w:ilvl w:val="0"/>
          <w:numId w:val="0"/>
        </w:numPr>
        <w:ind w:left="936" w:hanging="360"/>
      </w:pPr>
    </w:p>
    <w:p w14:paraId="31CACF02" w14:textId="77777777" w:rsidR="00EF01DB" w:rsidRDefault="00EF01DB" w:rsidP="00EF01DB">
      <w:pPr>
        <w:pStyle w:val="2"/>
      </w:pPr>
      <w:bookmarkStart w:id="3" w:name="_Toc514013529"/>
      <w:r>
        <w:rPr>
          <w:rFonts w:hint="eastAsia"/>
        </w:rPr>
        <w:t>リポジトリのメソッド自動生成</w:t>
      </w:r>
      <w:bookmarkEnd w:id="3"/>
    </w:p>
    <w:p w14:paraId="4C744AF4" w14:textId="77777777" w:rsidR="00EF01DB" w:rsidRDefault="00EF01DB" w:rsidP="00EF01DB">
      <w:pPr>
        <w:pStyle w:val="a0"/>
        <w:numPr>
          <w:ilvl w:val="0"/>
          <w:numId w:val="0"/>
        </w:numPr>
      </w:pPr>
      <w:r>
        <w:rPr>
          <w:rFonts w:hint="eastAsia"/>
        </w:rPr>
        <w:t>実装例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F01DB" w14:paraId="03E02740" w14:textId="77777777" w:rsidTr="00EF0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246C5A91" w14:textId="77777777" w:rsidR="003E1C12" w:rsidRPr="003E1C12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Optional&lt;SampleBean&gt; findById(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6BDB440A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findByIdAndName(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55CE2BE4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findByIdOrId(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id1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id2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6176B832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findByIdBetween(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id1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id2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2285455C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findByIdLessThan(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6DC2A32D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findByIdGreaterThan(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5EFADD7F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findByIdIsNull();</w:t>
            </w:r>
          </w:p>
          <w:p w14:paraId="59103D8F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findByIdNotNull();</w:t>
            </w:r>
          </w:p>
          <w:p w14:paraId="5F166A6B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findByNameLike(String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79FD720B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findByNameLikeOrderByIdDesc(String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0B0D14C6" w14:textId="77777777" w:rsid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findByIdNot(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long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0FE29E50" w14:textId="77777777" w:rsidR="00EF01DB" w:rsidRPr="00EF01DB" w:rsidRDefault="00EF01DB" w:rsidP="00EF01DB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List&lt;SampleBean&gt; findByIdIn(List&lt;Long&gt;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</w:tc>
      </w:tr>
    </w:tbl>
    <w:p w14:paraId="494E80F7" w14:textId="77777777" w:rsidR="00EF01DB" w:rsidRDefault="00EF01DB" w:rsidP="00EF01DB">
      <w:pPr>
        <w:pStyle w:val="a0"/>
        <w:numPr>
          <w:ilvl w:val="0"/>
          <w:numId w:val="0"/>
        </w:numPr>
      </w:pPr>
    </w:p>
    <w:p w14:paraId="63B65ED7" w14:textId="77777777" w:rsidR="00EF01DB" w:rsidRDefault="000C0E7C" w:rsidP="000C0E7C">
      <w:pPr>
        <w:pStyle w:val="2"/>
      </w:pPr>
      <w:bookmarkStart w:id="4" w:name="_Toc514013530"/>
      <w:r>
        <w:rPr>
          <w:rFonts w:hint="eastAsia"/>
        </w:rPr>
        <w:t>バリデーション</w:t>
      </w:r>
      <w:r w:rsidR="007B5C59">
        <w:rPr>
          <w:rFonts w:hint="eastAsia"/>
        </w:rPr>
        <w:t>の利用</w:t>
      </w:r>
      <w:bookmarkEnd w:id="4"/>
    </w:p>
    <w:p w14:paraId="66615983" w14:textId="77777777" w:rsidR="000C0E7C" w:rsidRDefault="00B30639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●エンティティクラスにアノテーションを付与する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B30639" w14:paraId="13EE3E95" w14:textId="77777777" w:rsidTr="00B30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3FB3D6A6" w14:textId="77777777" w:rsidR="00B30639" w:rsidRDefault="00B30639" w:rsidP="00B3063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@Column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(length=10, nullable=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false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</w:t>
            </w:r>
          </w:p>
          <w:p w14:paraId="713E72E5" w14:textId="77777777" w:rsidR="00B30639" w:rsidRDefault="00B30639" w:rsidP="00B3063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@Size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(min=1, max=10)</w:t>
            </w:r>
          </w:p>
          <w:p w14:paraId="03CABE2C" w14:textId="77777777" w:rsidR="00B30639" w:rsidRPr="00B30639" w:rsidRDefault="00B30639" w:rsidP="00B30639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ＭＳ ゴシック" w:eastAsia="ＭＳ ゴシック" w:cs="ＭＳ ゴシック"/>
                <w:color w:val="0000C0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</w:tc>
      </w:tr>
    </w:tbl>
    <w:p w14:paraId="35E38E21" w14:textId="77777777" w:rsidR="00B30639" w:rsidRDefault="00B30639" w:rsidP="00EF01DB">
      <w:pPr>
        <w:pStyle w:val="a0"/>
        <w:numPr>
          <w:ilvl w:val="0"/>
          <w:numId w:val="0"/>
        </w:numPr>
      </w:pPr>
    </w:p>
    <w:p w14:paraId="75D06412" w14:textId="77777777" w:rsidR="00B30639" w:rsidRDefault="00B30639" w:rsidP="00B30639">
      <w:pPr>
        <w:pStyle w:val="a0"/>
        <w:numPr>
          <w:ilvl w:val="0"/>
          <w:numId w:val="0"/>
        </w:numPr>
      </w:pPr>
      <w:r>
        <w:rPr>
          <w:rFonts w:hint="eastAsia"/>
        </w:rPr>
        <w:t>※付与できるアノテーション一覧</w:t>
      </w:r>
    </w:p>
    <w:tbl>
      <w:tblPr>
        <w:tblStyle w:val="ab"/>
        <w:tblW w:w="10467" w:type="dxa"/>
        <w:tblLook w:val="04A0" w:firstRow="1" w:lastRow="0" w:firstColumn="1" w:lastColumn="0" w:noHBand="0" w:noVBand="1"/>
      </w:tblPr>
      <w:tblGrid>
        <w:gridCol w:w="5233"/>
        <w:gridCol w:w="5234"/>
      </w:tblGrid>
      <w:tr w:rsidR="000C45B1" w14:paraId="645A2AD2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569C0FCE" w14:textId="77777777" w:rsidR="000C45B1" w:rsidRDefault="000C45B1" w:rsidP="00EF01D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@</w:t>
            </w:r>
            <w:r>
              <w:t>Null @NotNull</w:t>
            </w:r>
          </w:p>
        </w:tc>
        <w:tc>
          <w:tcPr>
            <w:tcW w:w="5234" w:type="dxa"/>
          </w:tcPr>
          <w:p w14:paraId="3C17490C" w14:textId="77777777" w:rsidR="000C45B1" w:rsidRDefault="000C45B1" w:rsidP="00EF01DB">
            <w:pPr>
              <w:pStyle w:val="a0"/>
              <w:numPr>
                <w:ilvl w:val="0"/>
                <w:numId w:val="0"/>
              </w:numPr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かどうかをチェックする</w:t>
            </w:r>
          </w:p>
        </w:tc>
      </w:tr>
      <w:tr w:rsidR="000C45B1" w14:paraId="2C3B5A95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7229B5D8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@</w:t>
            </w:r>
            <w:r>
              <w:t>Min @Max</w:t>
            </w:r>
          </w:p>
        </w:tc>
        <w:tc>
          <w:tcPr>
            <w:tcW w:w="5234" w:type="dxa"/>
          </w:tcPr>
          <w:p w14:paraId="45320D77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整数の最大値、最小値を指定</w:t>
            </w:r>
          </w:p>
        </w:tc>
      </w:tr>
      <w:tr w:rsidR="000C45B1" w14:paraId="69D1EF87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7C0EE37C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Digits(integer=</w:t>
            </w:r>
            <w:r>
              <w:rPr>
                <w:rFonts w:hint="eastAsia"/>
              </w:rPr>
              <w:t>整数桁数</w:t>
            </w:r>
            <w:r>
              <w:rPr>
                <w:rFonts w:hint="eastAsia"/>
              </w:rPr>
              <w:t>,</w:t>
            </w:r>
            <w:r>
              <w:t xml:space="preserve"> fraction=</w:t>
            </w:r>
            <w:r>
              <w:rPr>
                <w:rFonts w:hint="eastAsia"/>
              </w:rPr>
              <w:t>小数桁数</w:t>
            </w:r>
            <w:r>
              <w:t>)</w:t>
            </w:r>
          </w:p>
        </w:tc>
        <w:tc>
          <w:tcPr>
            <w:tcW w:w="5234" w:type="dxa"/>
          </w:tcPr>
          <w:p w14:paraId="623A18AF" w14:textId="77777777" w:rsidR="000C45B1" w:rsidRP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桁数を指定</w:t>
            </w:r>
          </w:p>
        </w:tc>
      </w:tr>
      <w:tr w:rsidR="000C45B1" w14:paraId="243E0668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35DEF4D8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Future</w:t>
            </w:r>
          </w:p>
        </w:tc>
        <w:tc>
          <w:tcPr>
            <w:tcW w:w="5234" w:type="dxa"/>
          </w:tcPr>
          <w:p w14:paraId="4563E466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未来日付であることをチェック</w:t>
            </w:r>
          </w:p>
        </w:tc>
      </w:tr>
      <w:tr w:rsidR="000C45B1" w14:paraId="59B9D00B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7A888617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Past</w:t>
            </w:r>
          </w:p>
        </w:tc>
        <w:tc>
          <w:tcPr>
            <w:tcW w:w="5234" w:type="dxa"/>
          </w:tcPr>
          <w:p w14:paraId="628D170A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過去日付であることをチェック</w:t>
            </w:r>
          </w:p>
        </w:tc>
      </w:tr>
      <w:tr w:rsidR="000C45B1" w14:paraId="4362EC46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486F2809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Size(min=</w:t>
            </w:r>
            <w:r>
              <w:rPr>
                <w:rFonts w:hint="eastAsia"/>
              </w:rPr>
              <w:t>最小要素数</w:t>
            </w:r>
            <w:r>
              <w:rPr>
                <w:rFonts w:hint="eastAsia"/>
              </w:rPr>
              <w:t>,</w:t>
            </w:r>
            <w:r>
              <w:t>max=</w:t>
            </w:r>
            <w:r>
              <w:rPr>
                <w:rFonts w:hint="eastAsia"/>
              </w:rPr>
              <w:t>最大要素数</w:t>
            </w:r>
            <w:r>
              <w:t>)</w:t>
            </w:r>
          </w:p>
        </w:tc>
        <w:tc>
          <w:tcPr>
            <w:tcW w:w="5234" w:type="dxa"/>
          </w:tcPr>
          <w:p w14:paraId="6B5FCCA4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要素数の最大値、最小値を指定</w:t>
            </w:r>
          </w:p>
          <w:p w14:paraId="553A9495" w14:textId="77777777" w:rsidR="000C45B1" w:rsidRP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（文字列の場合文字数）</w:t>
            </w:r>
          </w:p>
        </w:tc>
      </w:tr>
      <w:tr w:rsidR="000C45B1" w14:paraId="08E5E60A" w14:textId="77777777" w:rsidTr="000C45B1">
        <w:tc>
          <w:tcPr>
            <w:tcW w:w="5233" w:type="dxa"/>
            <w:shd w:val="clear" w:color="auto" w:fill="D9D9D9" w:themeFill="background1" w:themeFillShade="D9"/>
          </w:tcPr>
          <w:p w14:paraId="450F1298" w14:textId="77777777" w:rsidR="000C45B1" w:rsidRDefault="000C45B1" w:rsidP="000C45B1">
            <w:pPr>
              <w:pStyle w:val="a0"/>
              <w:numPr>
                <w:ilvl w:val="0"/>
                <w:numId w:val="0"/>
              </w:numPr>
              <w:wordWrap w:val="0"/>
              <w:spacing w:before="0"/>
            </w:pPr>
            <w:r>
              <w:rPr>
                <w:rFonts w:hint="eastAsia"/>
              </w:rPr>
              <w:t>@</w:t>
            </w:r>
            <w:r>
              <w:t>Pattern(regexp=”</w:t>
            </w:r>
            <w:r>
              <w:rPr>
                <w:rFonts w:hint="eastAsia"/>
              </w:rPr>
              <w:t>正規表現</w:t>
            </w:r>
            <w:r>
              <w:t>”)</w:t>
            </w:r>
          </w:p>
        </w:tc>
        <w:tc>
          <w:tcPr>
            <w:tcW w:w="5234" w:type="dxa"/>
          </w:tcPr>
          <w:p w14:paraId="6E4930E6" w14:textId="77777777" w:rsidR="000C45B1" w:rsidRPr="000C45B1" w:rsidRDefault="000C45B1" w:rsidP="000C45B1">
            <w:pPr>
              <w:pStyle w:val="a0"/>
              <w:numPr>
                <w:ilvl w:val="0"/>
                <w:numId w:val="0"/>
              </w:numPr>
              <w:spacing w:before="0"/>
            </w:pPr>
            <w:r>
              <w:rPr>
                <w:rFonts w:hint="eastAsia"/>
              </w:rPr>
              <w:t>正規表現パターンに合致しているかチェック</w:t>
            </w:r>
          </w:p>
        </w:tc>
      </w:tr>
    </w:tbl>
    <w:p w14:paraId="76B6B21F" w14:textId="77777777" w:rsidR="00B30639" w:rsidRDefault="00B30639" w:rsidP="00EF01DB">
      <w:pPr>
        <w:pStyle w:val="a0"/>
        <w:numPr>
          <w:ilvl w:val="0"/>
          <w:numId w:val="0"/>
        </w:numPr>
      </w:pPr>
    </w:p>
    <w:p w14:paraId="59DC3AB5" w14:textId="77777777" w:rsidR="008D6C6F" w:rsidRDefault="008D6C6F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>
        <w:rPr>
          <w:rFonts w:hint="eastAsia"/>
        </w:rPr>
        <w:t>View</w:t>
      </w:r>
      <w:r>
        <w:rPr>
          <w:rFonts w:hint="eastAsia"/>
        </w:rPr>
        <w:t>にエラーメッセージを表示する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8D6C6F" w14:paraId="4E1F66C9" w14:textId="77777777" w:rsidTr="008D6C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70C51DDF" w14:textId="77777777" w:rsidR="008D6C6F" w:rsidRDefault="008D6C6F" w:rsidP="008D6C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ul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5517F856" w14:textId="77777777" w:rsidR="008D6C6F" w:rsidRDefault="008D6C6F" w:rsidP="008D6C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li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th:each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"error: ${#fields.detailedErrors()}"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th:text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"${error.message}"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"text-danger"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li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139ECCB1" w14:textId="77777777" w:rsidR="008D6C6F" w:rsidRPr="008D6C6F" w:rsidRDefault="008D6C6F" w:rsidP="008D6C6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ul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</w:tc>
      </w:tr>
    </w:tbl>
    <w:p w14:paraId="25B7079C" w14:textId="77777777" w:rsidR="008D6C6F" w:rsidRDefault="00F03145" w:rsidP="00EF01DB">
      <w:pPr>
        <w:pStyle w:val="a0"/>
        <w:numPr>
          <w:ilvl w:val="0"/>
          <w:numId w:val="0"/>
        </w:numPr>
      </w:pPr>
      <w:r>
        <w:rPr>
          <w:rFonts w:hint="eastAsia"/>
        </w:rPr>
        <w:t>▽各フィールドにエラーを表示したい場合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F03145" w14:paraId="78A3E5A1" w14:textId="77777777" w:rsidTr="00F03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79ABB64C" w14:textId="77777777" w:rsid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lastRenderedPageBreak/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"col-sm-10"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4B7D7E84" w14:textId="77777777" w:rsid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input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type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"text"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id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"mail"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name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"mail"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th:value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"*{mail}"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th:errorclass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"err"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"form-control"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286B6000" w14:textId="77777777" w:rsid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th:if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"${#fields.hasErrors('mail')}"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 w:rsidR="00407AC1"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th:errors</w:t>
            </w:r>
            <w:r w:rsidR="00407AC1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 w:rsidR="00407AC1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"*{mail}"</w:t>
            </w:r>
            <w:r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7F007F"/>
                <w:sz w:val="18"/>
                <w:szCs w:val="18"/>
              </w:rPr>
              <w:t>th:errorclass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"${err}"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3A4EB5DE" w14:textId="77777777" w:rsidR="00F03145" w:rsidRPr="00165190" w:rsidRDefault="00165190" w:rsidP="00165190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div</w:t>
            </w:r>
            <w:r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</w:tc>
      </w:tr>
    </w:tbl>
    <w:p w14:paraId="42AD457A" w14:textId="77777777" w:rsidR="00F03145" w:rsidRDefault="00165190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0C4F3A0E" w14:textId="77777777" w:rsidR="00165190" w:rsidRDefault="00165190" w:rsidP="00165190">
      <w:pPr>
        <w:pStyle w:val="a0"/>
        <w:numPr>
          <w:ilvl w:val="0"/>
          <w:numId w:val="28"/>
        </w:numPr>
      </w:pPr>
      <w:r>
        <w:t>th:errorclass</w:t>
      </w:r>
      <w:r>
        <w:rPr>
          <w:rFonts w:hint="eastAsia"/>
        </w:rPr>
        <w:t xml:space="preserve">　⇒エラーが発生したときに生成されるインスタンスを指定</w:t>
      </w:r>
    </w:p>
    <w:p w14:paraId="5672F1AB" w14:textId="77777777" w:rsidR="00165190" w:rsidRDefault="00165190" w:rsidP="00165190">
      <w:pPr>
        <w:pStyle w:val="a0"/>
        <w:numPr>
          <w:ilvl w:val="0"/>
          <w:numId w:val="28"/>
        </w:numPr>
      </w:pPr>
      <w:r w:rsidRPr="00165190">
        <w:t>th:if="${#fields.hasErrors('</w:t>
      </w:r>
      <w:r>
        <w:rPr>
          <w:rFonts w:hint="eastAsia"/>
        </w:rPr>
        <w:t>フィールド名</w:t>
      </w:r>
      <w:r w:rsidRPr="00165190">
        <w:t>')}"</w:t>
      </w:r>
      <w:r>
        <w:rPr>
          <w:rFonts w:hint="eastAsia"/>
        </w:rPr>
        <w:t xml:space="preserve">　⇒指定したフィールドにエラーが発生したかチェック</w:t>
      </w:r>
    </w:p>
    <w:p w14:paraId="12AE0B02" w14:textId="77777777" w:rsidR="00165190" w:rsidRDefault="00407AC1" w:rsidP="00407AC1">
      <w:pPr>
        <w:pStyle w:val="a0"/>
        <w:numPr>
          <w:ilvl w:val="0"/>
          <w:numId w:val="28"/>
        </w:numPr>
      </w:pPr>
      <w:r w:rsidRPr="00407AC1">
        <w:t>th:errors="*{</w:t>
      </w:r>
      <w:r>
        <w:rPr>
          <w:rFonts w:hint="eastAsia"/>
        </w:rPr>
        <w:t>フィールド名</w:t>
      </w:r>
      <w:r w:rsidRPr="00407AC1">
        <w:t>}"</w:t>
      </w:r>
      <w:r>
        <w:rPr>
          <w:rFonts w:hint="eastAsia"/>
        </w:rPr>
        <w:t xml:space="preserve">　⇒指定したフィールドのエラーメッセージを表示する</w:t>
      </w:r>
    </w:p>
    <w:p w14:paraId="39E9160E" w14:textId="77777777" w:rsidR="00165190" w:rsidRPr="00B30639" w:rsidRDefault="00165190" w:rsidP="00EF01DB">
      <w:pPr>
        <w:pStyle w:val="a0"/>
        <w:numPr>
          <w:ilvl w:val="0"/>
          <w:numId w:val="0"/>
        </w:numPr>
      </w:pPr>
    </w:p>
    <w:p w14:paraId="3DFFF81E" w14:textId="77777777" w:rsidR="000C0E7C" w:rsidRDefault="00AC7771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●コントローラーの実装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AC7771" w14:paraId="20A600DB" w14:textId="77777777" w:rsidTr="00AC7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1FDE795B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@RequestMapping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(value=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"/validate"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, method=RequestMethod.</w:t>
            </w:r>
            <w:r>
              <w:rPr>
                <w:rFonts w:ascii="ＭＳ ゴシック" w:eastAsia="ＭＳ ゴシック" w:cs="ＭＳ ゴシック"/>
                <w:b w:val="0"/>
                <w:bCs/>
                <w:color w:val="0000C0"/>
                <w:sz w:val="18"/>
                <w:szCs w:val="18"/>
              </w:rPr>
              <w:t>POST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</w:t>
            </w:r>
          </w:p>
          <w:p w14:paraId="34E26576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ModelAndView validate(</w:t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@ModelAttribute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"target"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ＭＳ ゴシック" w:eastAsia="ＭＳ ゴシック" w:cs="ＭＳ ゴシック"/>
                <w:color w:val="646464"/>
                <w:sz w:val="18"/>
                <w:szCs w:val="18"/>
              </w:rPr>
              <w:t>@Validated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ValidateTarget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target</w:t>
            </w:r>
          </w:p>
          <w:p w14:paraId="6C5B2BB1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,BindingResult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result</w:t>
            </w:r>
          </w:p>
          <w:p w14:paraId="00A81E9D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 xml:space="preserve">,ModelAndView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 {</w:t>
            </w:r>
          </w:p>
          <w:p w14:paraId="4CAB2382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(!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result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.hasErrors()) {</w:t>
            </w:r>
          </w:p>
          <w:p w14:paraId="5C7E0E17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"result"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2A00FF"/>
                <w:sz w:val="18"/>
                <w:szCs w:val="18"/>
              </w:rPr>
              <w:t>検証結果：ＯＫ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6AEF61D1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</w:rPr>
              <w:t>else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{</w:t>
            </w:r>
          </w:p>
          <w:p w14:paraId="7C888A7B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.addObject(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"result"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 w:hint="eastAsia"/>
                <w:color w:val="2A00FF"/>
                <w:sz w:val="18"/>
                <w:szCs w:val="18"/>
              </w:rPr>
              <w:t>検証結果：ＮＧ</w:t>
            </w:r>
            <w:r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"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);</w:t>
            </w:r>
          </w:p>
          <w:p w14:paraId="1D357EC1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  <w:t>}</w:t>
            </w:r>
          </w:p>
          <w:p w14:paraId="284C8583" w14:textId="77777777" w:rsid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ab/>
            </w:r>
            <w:r>
              <w:rPr>
                <w:rFonts w:ascii="ＭＳ ゴシック" w:eastAsia="ＭＳ ゴシック" w:cs="ＭＳ ゴシック"/>
                <w:b w:val="0"/>
                <w:bCs/>
                <w:color w:val="7F0055"/>
                <w:sz w:val="18"/>
                <w:szCs w:val="18"/>
                <w:u w:val="single"/>
              </w:rPr>
              <w:t>return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FF0000"/>
                <w:sz w:val="18"/>
                <w:szCs w:val="18"/>
              </w:rPr>
              <w:t>mav</w:t>
            </w: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;</w:t>
            </w:r>
          </w:p>
          <w:p w14:paraId="1AAAAC70" w14:textId="77777777" w:rsidR="00AC7771" w:rsidRPr="00AC7771" w:rsidRDefault="00AC7771" w:rsidP="00AC777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}</w:t>
            </w:r>
          </w:p>
        </w:tc>
      </w:tr>
    </w:tbl>
    <w:p w14:paraId="1B7BA5EE" w14:textId="77777777" w:rsidR="00AC7771" w:rsidRDefault="00AC7771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7199632A" w14:textId="77777777" w:rsidR="00AC7771" w:rsidRDefault="00AC7771" w:rsidP="00AC7771">
      <w:pPr>
        <w:pStyle w:val="a0"/>
        <w:numPr>
          <w:ilvl w:val="0"/>
          <w:numId w:val="28"/>
        </w:numPr>
      </w:pPr>
      <w:r>
        <w:rPr>
          <w:rFonts w:hint="eastAsia"/>
        </w:rPr>
        <w:t>フォームオブジェクトに</w:t>
      </w:r>
      <w:r>
        <w:rPr>
          <w:rFonts w:hint="eastAsia"/>
        </w:rPr>
        <w:t>@</w:t>
      </w:r>
      <w:r>
        <w:t>Valudated</w:t>
      </w:r>
      <w:r>
        <w:rPr>
          <w:rFonts w:hint="eastAsia"/>
        </w:rPr>
        <w:t>アノテーションを付与する</w:t>
      </w:r>
    </w:p>
    <w:p w14:paraId="247E3BF2" w14:textId="77777777" w:rsidR="00AC7771" w:rsidRDefault="00AC7771" w:rsidP="00AC7771">
      <w:pPr>
        <w:pStyle w:val="a0"/>
        <w:numPr>
          <w:ilvl w:val="0"/>
          <w:numId w:val="28"/>
        </w:numPr>
      </w:pPr>
      <w:r>
        <w:rPr>
          <w:rFonts w:hint="eastAsia"/>
        </w:rPr>
        <w:t>引数に</w:t>
      </w:r>
      <w:r>
        <w:t>BindingResult</w:t>
      </w:r>
      <w:r>
        <w:rPr>
          <w:rFonts w:hint="eastAsia"/>
        </w:rPr>
        <w:t>を追加する</w:t>
      </w:r>
    </w:p>
    <w:p w14:paraId="19CE65CB" w14:textId="77777777" w:rsidR="00AC7771" w:rsidRDefault="00AC7771" w:rsidP="00AC7771">
      <w:pPr>
        <w:pStyle w:val="a0"/>
        <w:numPr>
          <w:ilvl w:val="0"/>
          <w:numId w:val="28"/>
        </w:numPr>
      </w:pPr>
      <w:r>
        <w:t>result.hasErrors()</w:t>
      </w:r>
      <w:r>
        <w:rPr>
          <w:rFonts w:hint="eastAsia"/>
        </w:rPr>
        <w:t>でバリデーション結果を確認できる</w:t>
      </w:r>
    </w:p>
    <w:p w14:paraId="1E23DD09" w14:textId="77777777" w:rsidR="00AC7771" w:rsidRDefault="00AC7771" w:rsidP="00EF01DB">
      <w:pPr>
        <w:pStyle w:val="a0"/>
        <w:numPr>
          <w:ilvl w:val="0"/>
          <w:numId w:val="0"/>
        </w:numPr>
      </w:pPr>
    </w:p>
    <w:p w14:paraId="60E37643" w14:textId="77777777" w:rsidR="00407AC1" w:rsidRDefault="00407AC1" w:rsidP="00EF01DB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>
        <w:rPr>
          <w:rFonts w:hint="eastAsia"/>
        </w:rPr>
        <w:t>View</w:t>
      </w:r>
      <w:r>
        <w:rPr>
          <w:rFonts w:hint="eastAsia"/>
        </w:rPr>
        <w:t>に表示するテキストを変更する</w:t>
      </w:r>
    </w:p>
    <w:p w14:paraId="113CD9EF" w14:textId="77777777" w:rsidR="00407AC1" w:rsidRDefault="00407AC1" w:rsidP="00EF01DB">
      <w:pPr>
        <w:pStyle w:val="a0"/>
        <w:numPr>
          <w:ilvl w:val="0"/>
          <w:numId w:val="0"/>
        </w:numPr>
      </w:pPr>
      <w:r>
        <w:rPr>
          <w:rFonts w:hint="eastAsia"/>
        </w:rPr>
        <w:t>r</w:t>
      </w:r>
      <w:r>
        <w:t>esource</w:t>
      </w:r>
      <w:r>
        <w:rPr>
          <w:rFonts w:hint="eastAsia"/>
        </w:rPr>
        <w:t>フォルダ配下に「</w:t>
      </w:r>
      <w:r>
        <w:rPr>
          <w:rFonts w:hint="eastAsia"/>
        </w:rPr>
        <w:t>V</w:t>
      </w:r>
      <w:r>
        <w:t>alidationMessages.properties</w:t>
      </w:r>
      <w:r>
        <w:rPr>
          <w:rFonts w:hint="eastAsia"/>
        </w:rPr>
        <w:t>」を作成する</w:t>
      </w:r>
    </w:p>
    <w:p w14:paraId="66816762" w14:textId="77777777" w:rsidR="00407AC1" w:rsidRDefault="00407AC1" w:rsidP="00EF01DB">
      <w:pPr>
        <w:pStyle w:val="a0"/>
        <w:numPr>
          <w:ilvl w:val="0"/>
          <w:numId w:val="0"/>
        </w:numPr>
      </w:pPr>
      <w:r>
        <w:rPr>
          <w:rFonts w:hint="eastAsia"/>
        </w:rPr>
        <w:t>⇒このファイルがあれば自動で読み取ってくれる</w:t>
      </w:r>
    </w:p>
    <w:p w14:paraId="0D681856" w14:textId="77777777" w:rsidR="00407AC1" w:rsidRDefault="00407AC1" w:rsidP="00407AC1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 w:rsidR="007B5C59">
        <w:rPr>
          <w:rFonts w:hint="eastAsia"/>
        </w:rPr>
        <w:t>実装</w:t>
      </w:r>
    </w:p>
    <w:p w14:paraId="6D7A46C6" w14:textId="77777777" w:rsidR="00407AC1" w:rsidRDefault="00407AC1" w:rsidP="00407A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javax.validation.constraints.Max.message =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Please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input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less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than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{value}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value.</w:t>
      </w:r>
    </w:p>
    <w:p w14:paraId="06FA083A" w14:textId="77777777" w:rsidR="00407AC1" w:rsidRDefault="00407AC1" w:rsidP="00407AC1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javax.validation.constraints.Min.message =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Please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input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greater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than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{value}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value.</w:t>
      </w:r>
    </w:p>
    <w:p w14:paraId="411A5AEF" w14:textId="77777777" w:rsidR="00407AC1" w:rsidRDefault="007B5C59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2B1F4FB4" w14:textId="77777777" w:rsidR="007B5C59" w:rsidRDefault="007B5C59" w:rsidP="007B5C59">
      <w:pPr>
        <w:pStyle w:val="a0"/>
        <w:numPr>
          <w:ilvl w:val="0"/>
          <w:numId w:val="28"/>
        </w:numPr>
      </w:pPr>
      <w:r>
        <w:rPr>
          <w:rFonts w:hint="eastAsia"/>
        </w:rPr>
        <w:t>左辺にはアノテーションクラスを指定（パッケージ込み）</w:t>
      </w:r>
    </w:p>
    <w:p w14:paraId="6B416DCD" w14:textId="77777777" w:rsidR="007B5C59" w:rsidRDefault="007B5C59" w:rsidP="007B5C59">
      <w:pPr>
        <w:pStyle w:val="a0"/>
        <w:numPr>
          <w:ilvl w:val="0"/>
          <w:numId w:val="28"/>
        </w:numPr>
      </w:pPr>
      <w:r>
        <w:rPr>
          <w:rFonts w:hint="eastAsia"/>
        </w:rPr>
        <w:t>右辺には表示したいテキストを指定</w:t>
      </w:r>
    </w:p>
    <w:p w14:paraId="481E4144" w14:textId="77777777" w:rsidR="007B5C59" w:rsidRDefault="007B5C59" w:rsidP="00EF01DB">
      <w:pPr>
        <w:pStyle w:val="a0"/>
        <w:numPr>
          <w:ilvl w:val="0"/>
          <w:numId w:val="0"/>
        </w:numPr>
      </w:pPr>
    </w:p>
    <w:p w14:paraId="4BBAA7D7" w14:textId="77777777" w:rsidR="007B5C59" w:rsidRDefault="007B5C59">
      <w:r>
        <w:br w:type="page"/>
      </w:r>
    </w:p>
    <w:p w14:paraId="52C5D0A6" w14:textId="77777777" w:rsidR="007B5C59" w:rsidRDefault="00B731E2" w:rsidP="00B731E2">
      <w:pPr>
        <w:pStyle w:val="2"/>
      </w:pPr>
      <w:bookmarkStart w:id="5" w:name="_Toc514013531"/>
      <w:r>
        <w:rPr>
          <w:rFonts w:hint="eastAsia"/>
        </w:rPr>
        <w:lastRenderedPageBreak/>
        <w:t>オリジナルのバリデータの作成</w:t>
      </w:r>
      <w:bookmarkEnd w:id="5"/>
    </w:p>
    <w:p w14:paraId="09E25F94" w14:textId="77777777" w:rsidR="00B731E2" w:rsidRDefault="00B731E2" w:rsidP="00EF01DB">
      <w:pPr>
        <w:pStyle w:val="a0"/>
        <w:numPr>
          <w:ilvl w:val="0"/>
          <w:numId w:val="0"/>
        </w:numPr>
      </w:pPr>
      <w:r>
        <w:rPr>
          <w:rFonts w:hint="eastAsia"/>
        </w:rPr>
        <w:t>※実装例として携帯電話番号のバリデートを考える</w:t>
      </w:r>
    </w:p>
    <w:p w14:paraId="4C795A20" w14:textId="77777777" w:rsidR="00B731E2" w:rsidRDefault="00B731E2" w:rsidP="00B731E2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▽実装例</w:t>
      </w:r>
      <w:r w:rsidR="00E305BE">
        <w:rPr>
          <w:rFonts w:hint="eastAsia"/>
        </w:rPr>
        <w:t>（アノテーションクラス）</w:t>
      </w:r>
    </w:p>
    <w:p w14:paraId="668361A7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14:paraId="59463050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4B8556F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java.lang.annotation.Documented;</w:t>
      </w:r>
    </w:p>
    <w:p w14:paraId="5EB28480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java.lang.annotation.ElementType;</w:t>
      </w:r>
    </w:p>
    <w:p w14:paraId="0192020A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java.lang.annotation.Retention;</w:t>
      </w:r>
    </w:p>
    <w:p w14:paraId="5964DD73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java.lang.annotation.RetentionPolicy;</w:t>
      </w:r>
    </w:p>
    <w:p w14:paraId="0D9057E1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java.lang.annotation.Target;</w:t>
      </w:r>
    </w:p>
    <w:p w14:paraId="7587FC2C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CE20EFB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javax.validation.Constraint;</w:t>
      </w:r>
    </w:p>
    <w:p w14:paraId="07659BB6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javax.validation.Payload;</w:t>
      </w:r>
    </w:p>
    <w:p w14:paraId="60135794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javax.validation.ReportAsSingleViolation;</w:t>
      </w:r>
    </w:p>
    <w:p w14:paraId="6113A706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9FB7E5A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@Documented</w:t>
      </w:r>
    </w:p>
    <w:p w14:paraId="502B0F1F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@Constraint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(validatedBy=PhoneValidator.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1EEFFC98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@Target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({ ElementType.</w:t>
      </w:r>
      <w:r>
        <w:rPr>
          <w:rFonts w:ascii="ＭＳ ゴシック" w:eastAsia="ＭＳ ゴシック" w:cs="ＭＳ ゴシック"/>
          <w:b/>
          <w:bCs/>
          <w:color w:val="0000C0"/>
          <w:sz w:val="18"/>
          <w:szCs w:val="18"/>
        </w:rPr>
        <w:t>METHOD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, ElementType.</w:t>
      </w:r>
      <w:r>
        <w:rPr>
          <w:rFonts w:ascii="ＭＳ ゴシック" w:eastAsia="ＭＳ ゴシック" w:cs="ＭＳ ゴシック"/>
          <w:b/>
          <w:bCs/>
          <w:color w:val="0000C0"/>
          <w:sz w:val="18"/>
          <w:szCs w:val="18"/>
        </w:rPr>
        <w:t>FIELD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})</w:t>
      </w:r>
    </w:p>
    <w:p w14:paraId="77BA0F02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@Retention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(RetentionPolicy.</w:t>
      </w:r>
      <w:r>
        <w:rPr>
          <w:rFonts w:ascii="ＭＳ ゴシック" w:eastAsia="ＭＳ ゴシック" w:cs="ＭＳ ゴシック"/>
          <w:b/>
          <w:bCs/>
          <w:color w:val="0000C0"/>
          <w:sz w:val="18"/>
          <w:szCs w:val="18"/>
        </w:rPr>
        <w:t>RUNTIME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37DEBDFB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@ReportAsSingleViolation</w:t>
      </w:r>
    </w:p>
    <w:p w14:paraId="772B2291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@interface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Phone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{</w:t>
      </w:r>
    </w:p>
    <w:p w14:paraId="4CDA1374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String message()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default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"please input a phone number !"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65292FDE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81E329C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Class&lt;?&gt;[] groups()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default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{};</w:t>
      </w:r>
    </w:p>
    <w:p w14:paraId="39887825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375E574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Class&lt;?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Payload&gt;[] payload()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default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{};</w:t>
      </w:r>
    </w:p>
    <w:p w14:paraId="1CF06DF5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4EB7092C" w14:textId="77777777" w:rsidR="007B5C59" w:rsidRDefault="00E305BE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5EE7CD86" w14:textId="77777777" w:rsidR="00E305BE" w:rsidRDefault="00E305BE" w:rsidP="00E305BE">
      <w:pPr>
        <w:pStyle w:val="a0"/>
        <w:numPr>
          <w:ilvl w:val="0"/>
          <w:numId w:val="28"/>
        </w:numPr>
      </w:pPr>
      <w:r>
        <w:rPr>
          <w:rFonts w:hint="eastAsia"/>
        </w:rPr>
        <w:t>基本この通りの実装になる</w:t>
      </w:r>
    </w:p>
    <w:p w14:paraId="7DC48723" w14:textId="77777777" w:rsidR="00E305BE" w:rsidRDefault="00E305BE" w:rsidP="00E305BE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Constraint</w:t>
      </w:r>
      <w:r>
        <w:rPr>
          <w:rFonts w:hint="eastAsia"/>
        </w:rPr>
        <w:t>の引数はバリデータクラスを指定</w:t>
      </w:r>
    </w:p>
    <w:p w14:paraId="77813469" w14:textId="77777777" w:rsidR="00E305BE" w:rsidRDefault="00E305BE" w:rsidP="00E305BE">
      <w:pPr>
        <w:pStyle w:val="a0"/>
        <w:numPr>
          <w:ilvl w:val="0"/>
          <w:numId w:val="28"/>
        </w:numPr>
      </w:pPr>
      <w:r>
        <w:rPr>
          <w:rFonts w:hint="eastAsia"/>
        </w:rPr>
        <w:t>m</w:t>
      </w:r>
      <w:r>
        <w:t>essage()</w:t>
      </w:r>
      <w:r>
        <w:rPr>
          <w:rFonts w:hint="eastAsia"/>
        </w:rPr>
        <w:t>はエラー時に表示したいメッセージを指定</w:t>
      </w:r>
    </w:p>
    <w:p w14:paraId="32C49329" w14:textId="77777777" w:rsidR="00E305BE" w:rsidRDefault="00E305BE" w:rsidP="00EF01DB">
      <w:pPr>
        <w:pStyle w:val="a0"/>
        <w:numPr>
          <w:ilvl w:val="0"/>
          <w:numId w:val="0"/>
        </w:numPr>
      </w:pPr>
    </w:p>
    <w:p w14:paraId="3A4E5ED7" w14:textId="77777777" w:rsidR="00E305BE" w:rsidRDefault="00E305BE" w:rsidP="00E305BE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▽実装例（バリデータクラス）</w:t>
      </w:r>
    </w:p>
    <w:p w14:paraId="6B993ADD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14:paraId="70742B8A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33B745B2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javax.validation.ConstraintValidator;</w:t>
      </w:r>
    </w:p>
    <w:p w14:paraId="18F97B2F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javax.validation.ConstraintValidatorContext;</w:t>
      </w:r>
    </w:p>
    <w:p w14:paraId="35F7726C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0ED637C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PhoneValidator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ConstraintValidator&lt;Phone, String&gt; {</w:t>
      </w:r>
    </w:p>
    <w:p w14:paraId="5E0E8C79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@Override</w:t>
      </w:r>
    </w:p>
    <w:p w14:paraId="6F2FE4AE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initialize(Phone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phone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1B64E88A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3F7F5F"/>
          <w:sz w:val="18"/>
          <w:szCs w:val="18"/>
        </w:rPr>
        <w:t xml:space="preserve">// </w:t>
      </w:r>
      <w:r>
        <w:rPr>
          <w:rFonts w:ascii="ＭＳ ゴシック" w:eastAsia="ＭＳ ゴシック" w:cs="ＭＳ ゴシック" w:hint="eastAsia"/>
          <w:color w:val="3F7F5F"/>
          <w:sz w:val="18"/>
          <w:szCs w:val="18"/>
        </w:rPr>
        <w:t>必要に応じてアノテーションの情報を取得＆初期化</w:t>
      </w:r>
    </w:p>
    <w:p w14:paraId="0939BD65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07237535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@Override</w:t>
      </w:r>
    </w:p>
    <w:p w14:paraId="7654177E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boolean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isValid(String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ConstraintValidatorContext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context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1316212E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if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==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null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5303A479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false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4DC989BA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47B58142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value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.matches(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"[0-9][0-9][0-9]-[0-9][0-9][0-9][0-9]-[0-9][0-9][0-9][0-9]"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192C8EE8" w14:textId="77777777" w:rsidR="00E305BE" w:rsidRDefault="00E305BE" w:rsidP="00E305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5D730A29" w14:textId="77777777" w:rsidR="00E305BE" w:rsidRPr="00E305BE" w:rsidRDefault="00E305BE" w:rsidP="00E305BE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2159A35C" w14:textId="77777777" w:rsidR="00E305BE" w:rsidRDefault="00E305BE" w:rsidP="00EF01DB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06DCB972" w14:textId="77777777" w:rsidR="00E305BE" w:rsidRDefault="00E305BE" w:rsidP="00E305BE">
      <w:pPr>
        <w:pStyle w:val="a0"/>
        <w:numPr>
          <w:ilvl w:val="0"/>
          <w:numId w:val="28"/>
        </w:numPr>
      </w:pPr>
      <w:r>
        <w:lastRenderedPageBreak/>
        <w:t>isValid</w:t>
      </w:r>
      <w:r>
        <w:rPr>
          <w:rFonts w:hint="eastAsia"/>
        </w:rPr>
        <w:t>メソッドにバリデート内容を記述する</w:t>
      </w:r>
    </w:p>
    <w:p w14:paraId="5CC306A8" w14:textId="77777777" w:rsidR="00E305BE" w:rsidRPr="00CB2038" w:rsidRDefault="00E305BE" w:rsidP="00EF01DB">
      <w:pPr>
        <w:pStyle w:val="a0"/>
        <w:numPr>
          <w:ilvl w:val="0"/>
          <w:numId w:val="0"/>
        </w:numPr>
      </w:pPr>
    </w:p>
    <w:p w14:paraId="40E3365E" w14:textId="77777777" w:rsidR="00BD4609" w:rsidRDefault="00BD4609" w:rsidP="00CB2038">
      <w:pPr>
        <w:pStyle w:val="2"/>
      </w:pPr>
      <w:bookmarkStart w:id="6" w:name="_Toc514013532"/>
      <w:r>
        <w:rPr>
          <w:rFonts w:hint="eastAsia"/>
        </w:rPr>
        <w:t>Oracle</w:t>
      </w:r>
      <w:r>
        <w:rPr>
          <w:rFonts w:hint="eastAsia"/>
        </w:rPr>
        <w:t>接続</w:t>
      </w:r>
      <w:bookmarkEnd w:id="6"/>
    </w:p>
    <w:p w14:paraId="67A99E18" w14:textId="77777777" w:rsidR="00BD4609" w:rsidRDefault="00BD4609" w:rsidP="00BD4609">
      <w:pPr>
        <w:pStyle w:val="a0"/>
        <w:numPr>
          <w:ilvl w:val="0"/>
          <w:numId w:val="0"/>
        </w:numPr>
      </w:pPr>
    </w:p>
    <w:p w14:paraId="7122F8C6" w14:textId="77777777" w:rsidR="00BD4609" w:rsidRDefault="005968DE" w:rsidP="005968DE">
      <w:pPr>
        <w:spacing w:line="240" w:lineRule="auto"/>
      </w:pPr>
      <w:r>
        <w:rPr>
          <w:rFonts w:hint="eastAsia"/>
        </w:rPr>
        <w:t>●</w:t>
      </w:r>
      <w:r w:rsidR="00BD4609">
        <w:rPr>
          <w:rFonts w:hint="eastAsia"/>
        </w:rPr>
        <w:t>手順</w:t>
      </w:r>
    </w:p>
    <w:p w14:paraId="65AEC002" w14:textId="77777777" w:rsidR="00BD4609" w:rsidRDefault="00BD4609" w:rsidP="00BD4609">
      <w:pPr>
        <w:pStyle w:val="a0"/>
        <w:numPr>
          <w:ilvl w:val="0"/>
          <w:numId w:val="0"/>
        </w:numPr>
      </w:pPr>
      <w:r>
        <w:rPr>
          <w:rFonts w:hint="eastAsia"/>
        </w:rPr>
        <w:t>プロジェクト作成～ソースの修正まで</w:t>
      </w:r>
    </w:p>
    <w:p w14:paraId="7C090522" w14:textId="77777777" w:rsidR="00BD4609" w:rsidRDefault="00BD4609" w:rsidP="00BD4609">
      <w:pPr>
        <w:pStyle w:val="a0"/>
        <w:numPr>
          <w:ilvl w:val="0"/>
          <w:numId w:val="22"/>
        </w:numPr>
      </w:pPr>
      <w:r>
        <w:rPr>
          <w:rFonts w:hint="eastAsia"/>
        </w:rPr>
        <w:t>SpringBoot</w:t>
      </w:r>
      <w:r>
        <w:rPr>
          <w:rFonts w:hint="eastAsia"/>
        </w:rPr>
        <w:t>スタータープロジェクトを作成</w:t>
      </w:r>
    </w:p>
    <w:p w14:paraId="0116E596" w14:textId="77777777"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以下の依存関係にチェック</w:t>
      </w:r>
    </w:p>
    <w:p w14:paraId="66726543" w14:textId="77777777" w:rsidR="00BD4609" w:rsidRDefault="00BD4609" w:rsidP="00BD4609">
      <w:pPr>
        <w:pStyle w:val="a0"/>
        <w:numPr>
          <w:ilvl w:val="1"/>
          <w:numId w:val="24"/>
        </w:numPr>
      </w:pPr>
      <w:r>
        <w:rPr>
          <w:rFonts w:hint="eastAsia"/>
        </w:rPr>
        <w:t>JPA</w:t>
      </w:r>
      <w:r>
        <w:rPr>
          <w:rFonts w:hint="eastAsia"/>
        </w:rPr>
        <w:t>（必須？）</w:t>
      </w:r>
    </w:p>
    <w:p w14:paraId="4DA396E7" w14:textId="77777777" w:rsidR="00BD4609" w:rsidRDefault="00BD4609" w:rsidP="00BD4609">
      <w:pPr>
        <w:pStyle w:val="a0"/>
        <w:numPr>
          <w:ilvl w:val="1"/>
          <w:numId w:val="24"/>
        </w:numPr>
      </w:pPr>
      <w:r>
        <w:rPr>
          <w:rFonts w:hint="eastAsia"/>
        </w:rPr>
        <w:t>WEB</w:t>
      </w:r>
      <w:r>
        <w:rPr>
          <w:rFonts w:hint="eastAsia"/>
        </w:rPr>
        <w:t>（必須）</w:t>
      </w:r>
    </w:p>
    <w:p w14:paraId="17E0FFE0" w14:textId="77777777" w:rsidR="00BD4609" w:rsidRDefault="00BD4609" w:rsidP="00BD4609">
      <w:pPr>
        <w:pStyle w:val="a0"/>
        <w:numPr>
          <w:ilvl w:val="1"/>
          <w:numId w:val="24"/>
        </w:numPr>
      </w:pPr>
      <w:r>
        <w:rPr>
          <w:rFonts w:hint="eastAsia"/>
        </w:rPr>
        <w:t>Themeleaf</w:t>
      </w:r>
      <w:r>
        <w:rPr>
          <w:rFonts w:hint="eastAsia"/>
        </w:rPr>
        <w:t>（任意）</w:t>
      </w:r>
    </w:p>
    <w:p w14:paraId="2DC4F3B1" w14:textId="77777777" w:rsidR="00BD4609" w:rsidRDefault="00BD4609" w:rsidP="00BD4609">
      <w:pPr>
        <w:pStyle w:val="a0"/>
        <w:numPr>
          <w:ilvl w:val="0"/>
          <w:numId w:val="22"/>
        </w:numPr>
      </w:pPr>
      <w:r>
        <w:t>ojdbc.jar</w:t>
      </w:r>
      <w:r>
        <w:rPr>
          <w:rFonts w:hint="eastAsia"/>
        </w:rPr>
        <w:t>を配置</w:t>
      </w:r>
    </w:p>
    <w:p w14:paraId="77C5936E" w14:textId="77777777"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プロジェクト配下に「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」フォルダを作成</w:t>
      </w:r>
    </w:p>
    <w:p w14:paraId="71B5E3C3" w14:textId="77777777"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「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」フォルダ配下に</w:t>
      </w:r>
      <w:r>
        <w:rPr>
          <w:rFonts w:hint="eastAsia"/>
        </w:rPr>
        <w:t>o</w:t>
      </w:r>
      <w:r>
        <w:t>jdbc.jar</w:t>
      </w:r>
      <w:r>
        <w:rPr>
          <w:rFonts w:hint="eastAsia"/>
        </w:rPr>
        <w:t>を配置</w:t>
      </w:r>
    </w:p>
    <w:p w14:paraId="69EF92F8" w14:textId="77777777" w:rsidR="00BD4609" w:rsidRDefault="00BD4609" w:rsidP="00BD4609">
      <w:pPr>
        <w:pStyle w:val="a0"/>
        <w:numPr>
          <w:ilvl w:val="0"/>
          <w:numId w:val="24"/>
        </w:numPr>
      </w:pPr>
      <w:r>
        <w:rPr>
          <w:rFonts w:hint="eastAsia"/>
        </w:rPr>
        <w:t>プロジェクトルート＞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＞</w:t>
      </w:r>
      <w:r>
        <w:rPr>
          <w:rFonts w:hint="eastAsia"/>
        </w:rPr>
        <w:t>o</w:t>
      </w:r>
      <w:r>
        <w:t>jdbc,jar</w:t>
      </w:r>
    </w:p>
    <w:p w14:paraId="26E619EC" w14:textId="77777777" w:rsidR="00BD4609" w:rsidRDefault="00BD4609" w:rsidP="00BD4609">
      <w:pPr>
        <w:pStyle w:val="a0"/>
        <w:numPr>
          <w:ilvl w:val="0"/>
          <w:numId w:val="22"/>
        </w:numPr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を修正</w:t>
      </w:r>
    </w:p>
    <w:p w14:paraId="647D46CD" w14:textId="77777777" w:rsidR="00BD4609" w:rsidRDefault="0025390F" w:rsidP="00BD4609">
      <w:pPr>
        <w:pStyle w:val="a0"/>
        <w:numPr>
          <w:ilvl w:val="0"/>
          <w:numId w:val="25"/>
        </w:numPr>
      </w:pPr>
      <w:r>
        <w:rPr>
          <w:rFonts w:hint="eastAsia"/>
        </w:rPr>
        <w:t>以下の情報を追記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25390F" w14:paraId="719DED71" w14:textId="77777777" w:rsidTr="0025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35121F09" w14:textId="77777777" w:rsidR="0025390F" w:rsidRPr="0025390F" w:rsidRDefault="0025390F" w:rsidP="0025390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dependency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133D59B7" w14:textId="77777777"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groupId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com.oracle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groupId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33A772DC" w14:textId="77777777"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artifactId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ojdbc6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artifactId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39EE304C" w14:textId="77777777"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version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11.0.0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version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01BFAD4D" w14:textId="77777777" w:rsidR="0025390F" w:rsidRP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scope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system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scope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316826B6" w14:textId="77777777" w:rsidR="0025390F" w:rsidRDefault="0025390F" w:rsidP="0025390F">
            <w:pPr>
              <w:pStyle w:val="affb"/>
              <w:widowControl w:val="0"/>
              <w:autoSpaceDE w:val="0"/>
              <w:autoSpaceDN w:val="0"/>
              <w:adjustRightInd w:val="0"/>
              <w:spacing w:before="0" w:after="0"/>
              <w:ind w:leftChars="0" w:left="780"/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systemPath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  <w:r w:rsidRPr="0025390F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${basedir}/lib/ojdbc6.jar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systemPath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  <w:p w14:paraId="03A1CF64" w14:textId="77777777" w:rsidR="0025390F" w:rsidRPr="0025390F" w:rsidRDefault="0025390F" w:rsidP="0025390F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&lt;/</w:t>
            </w:r>
            <w:r w:rsidRPr="0025390F">
              <w:rPr>
                <w:rFonts w:ascii="ＭＳ ゴシック" w:eastAsia="ＭＳ ゴシック" w:cs="ＭＳ ゴシック"/>
                <w:color w:val="3F7F7F"/>
                <w:sz w:val="18"/>
                <w:szCs w:val="18"/>
              </w:rPr>
              <w:t>dependency</w:t>
            </w:r>
            <w:r w:rsidRPr="0025390F">
              <w:rPr>
                <w:rFonts w:ascii="ＭＳ ゴシック" w:eastAsia="ＭＳ ゴシック" w:cs="ＭＳ ゴシック"/>
                <w:color w:val="008080"/>
                <w:sz w:val="18"/>
                <w:szCs w:val="18"/>
              </w:rPr>
              <w:t>&gt;</w:t>
            </w:r>
          </w:p>
        </w:tc>
      </w:tr>
    </w:tbl>
    <w:p w14:paraId="52AAF825" w14:textId="77777777" w:rsidR="0025390F" w:rsidRDefault="0025390F" w:rsidP="0025390F">
      <w:pPr>
        <w:pStyle w:val="a0"/>
        <w:numPr>
          <w:ilvl w:val="0"/>
          <w:numId w:val="0"/>
        </w:numPr>
      </w:pPr>
    </w:p>
    <w:p w14:paraId="03FE7318" w14:textId="77777777" w:rsidR="00BD4609" w:rsidRDefault="00BD4609" w:rsidP="00BD4609">
      <w:pPr>
        <w:pStyle w:val="a0"/>
        <w:numPr>
          <w:ilvl w:val="0"/>
          <w:numId w:val="22"/>
        </w:numPr>
      </w:pPr>
      <w:r>
        <w:t>application.properties</w:t>
      </w:r>
      <w:r>
        <w:rPr>
          <w:rFonts w:hint="eastAsia"/>
        </w:rPr>
        <w:t>を修正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CB2038" w14:paraId="6C934562" w14:textId="77777777" w:rsidTr="00CB2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7" w:type="dxa"/>
            <w:shd w:val="clear" w:color="auto" w:fill="auto"/>
          </w:tcPr>
          <w:p w14:paraId="5392166A" w14:textId="77777777" w:rsidR="00FB627D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spring.datasource.url=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jdbc:oracle:thin:@localhost:1521:XE</w:t>
            </w:r>
          </w:p>
          <w:p w14:paraId="2672D147" w14:textId="77777777" w:rsidR="00FB627D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spring.datasource.username=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SAMPLE</w:t>
            </w:r>
          </w:p>
          <w:p w14:paraId="1DD3526F" w14:textId="77777777" w:rsidR="00FB627D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spring.datasource.password=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SAMPLE</w:t>
            </w:r>
          </w:p>
          <w:p w14:paraId="4F0E244C" w14:textId="77777777" w:rsidR="00CB2038" w:rsidRPr="00FB627D" w:rsidRDefault="00FB627D" w:rsidP="00FB627D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rFonts w:ascii="ＭＳ ゴシック" w:eastAsia="ＭＳ ゴシック" w:cs="ＭＳ ゴシック"/>
                <w:color w:val="7F7F7F" w:themeColor="text1" w:themeTint="80"/>
                <w:sz w:val="18"/>
                <w:szCs w:val="18"/>
              </w:rPr>
            </w:pPr>
            <w:r w:rsidRPr="00FB627D">
              <w:rPr>
                <w:rFonts w:ascii="ＭＳ ゴシック" w:eastAsia="ＭＳ ゴシック" w:cs="ＭＳ ゴシック"/>
                <w:color w:val="000000"/>
                <w:sz w:val="18"/>
                <w:szCs w:val="18"/>
              </w:rPr>
              <w:t>spring.datasource.driverClassName=</w:t>
            </w:r>
            <w:r w:rsidRPr="00FB627D">
              <w:rPr>
                <w:rFonts w:ascii="ＭＳ ゴシック" w:eastAsia="ＭＳ ゴシック" w:cs="ＭＳ ゴシック"/>
                <w:color w:val="2A00FF"/>
                <w:sz w:val="18"/>
                <w:szCs w:val="18"/>
              </w:rPr>
              <w:t>oracle.jdbc.driver.OracleDriver</w:t>
            </w:r>
          </w:p>
        </w:tc>
      </w:tr>
    </w:tbl>
    <w:p w14:paraId="68D9AF45" w14:textId="77777777" w:rsidR="001D5CCB" w:rsidRDefault="001D5CCB" w:rsidP="00CB2038">
      <w:pPr>
        <w:pStyle w:val="a0"/>
        <w:numPr>
          <w:ilvl w:val="0"/>
          <w:numId w:val="0"/>
        </w:numPr>
      </w:pPr>
    </w:p>
    <w:p w14:paraId="0225CED9" w14:textId="77777777" w:rsidR="001D5CCB" w:rsidRDefault="001D5CCB">
      <w:r>
        <w:br w:type="page"/>
      </w:r>
    </w:p>
    <w:p w14:paraId="7F7D1A11" w14:textId="77777777" w:rsidR="00CB2038" w:rsidRDefault="001D5CCB" w:rsidP="001D5CCB">
      <w:pPr>
        <w:pStyle w:val="1"/>
      </w:pPr>
      <w:bookmarkStart w:id="7" w:name="_Toc514013533"/>
      <w:r>
        <w:rPr>
          <w:rFonts w:hint="eastAsia"/>
        </w:rPr>
        <w:lastRenderedPageBreak/>
        <w:t>S</w:t>
      </w:r>
      <w:r>
        <w:t>Pring Data JPA</w:t>
      </w:r>
      <w:r>
        <w:rPr>
          <w:rFonts w:hint="eastAsia"/>
        </w:rPr>
        <w:t>フレームワーク</w:t>
      </w:r>
      <w:bookmarkEnd w:id="7"/>
    </w:p>
    <w:p w14:paraId="7D5E0A11" w14:textId="77777777" w:rsidR="001D5CCB" w:rsidRDefault="001D5CCB" w:rsidP="006B45A5">
      <w:pPr>
        <w:pStyle w:val="2"/>
      </w:pPr>
      <w:bookmarkStart w:id="8" w:name="_Toc514013534"/>
      <w:r>
        <w:rPr>
          <w:rFonts w:hint="eastAsia"/>
        </w:rPr>
        <w:t>基本構成の実装</w:t>
      </w:r>
      <w:bookmarkEnd w:id="8"/>
    </w:p>
    <w:p w14:paraId="1BB523BE" w14:textId="77777777" w:rsidR="001D5CCB" w:rsidRDefault="001D5CCB" w:rsidP="001D5CCB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インタフェースの実装</w:t>
      </w:r>
    </w:p>
    <w:p w14:paraId="0F28E35A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14:paraId="2EA6B76F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CD7D898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java.io.Serializable;</w:t>
      </w:r>
    </w:p>
    <w:p w14:paraId="0F9D0CB3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14:paraId="16FCDB76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D7C0CB0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interface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DaoBase&lt;T&gt;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extends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Serializable {</w:t>
      </w:r>
    </w:p>
    <w:p w14:paraId="1AFFBF70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List&lt;T&gt; getAll();</w:t>
      </w:r>
    </w:p>
    <w:p w14:paraId="605FFD22" w14:textId="77777777" w:rsidR="001D5CCB" w:rsidRDefault="001D5CCB" w:rsidP="001D5C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5D7EEC33" w14:textId="77777777" w:rsidR="001D5CCB" w:rsidRDefault="001D5CCB" w:rsidP="00CB2038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69383B1D" w14:textId="77777777" w:rsidR="001D5CCB" w:rsidRDefault="001D5CCB" w:rsidP="001D5CCB">
      <w:pPr>
        <w:pStyle w:val="a0"/>
        <w:numPr>
          <w:ilvl w:val="0"/>
          <w:numId w:val="28"/>
        </w:numPr>
      </w:pPr>
      <w:r>
        <w:rPr>
          <w:rFonts w:hint="eastAsia"/>
        </w:rPr>
        <w:t>Serializable</w:t>
      </w:r>
      <w:r>
        <w:rPr>
          <w:rFonts w:hint="eastAsia"/>
        </w:rPr>
        <w:t>を継承する</w:t>
      </w:r>
    </w:p>
    <w:p w14:paraId="2D40B887" w14:textId="77777777" w:rsidR="001D5CCB" w:rsidRDefault="001D5CCB" w:rsidP="001D5CCB">
      <w:pPr>
        <w:pStyle w:val="a0"/>
        <w:numPr>
          <w:ilvl w:val="0"/>
          <w:numId w:val="28"/>
        </w:numPr>
      </w:pPr>
      <w:r>
        <w:rPr>
          <w:rFonts w:hint="eastAsia"/>
        </w:rPr>
        <w:t>メソッドは</w:t>
      </w:r>
      <w:r>
        <w:rPr>
          <w:rFonts w:hint="eastAsia"/>
        </w:rPr>
        <w:t>DAO</w:t>
      </w:r>
      <w:r>
        <w:rPr>
          <w:rFonts w:hint="eastAsia"/>
        </w:rPr>
        <w:t>クラスで</w:t>
      </w:r>
      <w:r w:rsidR="008E0864">
        <w:rPr>
          <w:rFonts w:hint="eastAsia"/>
        </w:rPr>
        <w:t>統一させたい</w:t>
      </w:r>
      <w:r>
        <w:rPr>
          <w:rFonts w:hint="eastAsia"/>
        </w:rPr>
        <w:t>ものを定義</w:t>
      </w:r>
    </w:p>
    <w:p w14:paraId="26F3E996" w14:textId="77777777" w:rsidR="001D5CCB" w:rsidRDefault="001D5CCB" w:rsidP="00CB2038">
      <w:pPr>
        <w:pStyle w:val="a0"/>
        <w:numPr>
          <w:ilvl w:val="0"/>
          <w:numId w:val="0"/>
        </w:numPr>
      </w:pPr>
    </w:p>
    <w:p w14:paraId="7654F176" w14:textId="77777777" w:rsidR="001D5CCB" w:rsidRDefault="001D5CCB" w:rsidP="00055DA4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14:paraId="33C03122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14:paraId="6F29A32A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2B657CD8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14:paraId="6F73243C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2F4213B9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javax.persistence.EntityManager;</w:t>
      </w:r>
    </w:p>
    <w:p w14:paraId="14FB78DA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javax.persistence.Query;</w:t>
      </w:r>
    </w:p>
    <w:p w14:paraId="0E57F21B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5EEF9E0B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DaoBase&lt;SampleBean&gt;{</w:t>
      </w:r>
    </w:p>
    <w:p w14:paraId="298EFA98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EntityManager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6D305097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190939C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SampleDAO() {</w:t>
      </w:r>
    </w:p>
    <w:p w14:paraId="527BB118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super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();</w:t>
      </w:r>
    </w:p>
    <w:p w14:paraId="6E45D56F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0819FCDD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SampleDAO(EntityManager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68064F5F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();</w:t>
      </w:r>
    </w:p>
    <w:p w14:paraId="551FEC57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44BAB6F9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4A0A417A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067EC90E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@Override</w:t>
      </w:r>
    </w:p>
    <w:p w14:paraId="48F3C87F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getAll() {</w:t>
      </w:r>
    </w:p>
    <w:p w14:paraId="4B5F82A2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3F7F5F"/>
          <w:sz w:val="18"/>
          <w:szCs w:val="18"/>
        </w:rPr>
        <w:t>// select * from tbl_sample</w:t>
      </w:r>
    </w:p>
    <w:p w14:paraId="2A235A2B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Query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SampleBean"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2946EAE1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list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FF"/>
          <w:sz w:val="18"/>
          <w:szCs w:val="18"/>
          <w:u w:val="single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20AD899D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.close();</w:t>
      </w:r>
    </w:p>
    <w:p w14:paraId="3C8517A3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list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58E8AC9E" w14:textId="77777777" w:rsidR="00055DA4" w:rsidRDefault="00055DA4" w:rsidP="00055D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71331285" w14:textId="77777777" w:rsidR="001D5CCB" w:rsidRDefault="00055DA4" w:rsidP="00055DA4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4F5A7273" w14:textId="77777777" w:rsidR="0072122D" w:rsidRDefault="0072122D" w:rsidP="00CB2038">
      <w:pPr>
        <w:pStyle w:val="a0"/>
        <w:numPr>
          <w:ilvl w:val="0"/>
          <w:numId w:val="0"/>
        </w:numPr>
      </w:pPr>
    </w:p>
    <w:p w14:paraId="5BE5829D" w14:textId="77777777" w:rsidR="0072122D" w:rsidRDefault="0072122D">
      <w:r>
        <w:br w:type="page"/>
      </w:r>
    </w:p>
    <w:p w14:paraId="0ED09CE7" w14:textId="77777777" w:rsidR="001D5CCB" w:rsidRDefault="00055DA4" w:rsidP="00CB2038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ポイント！</w:t>
      </w:r>
    </w:p>
    <w:p w14:paraId="741FF18D" w14:textId="77777777" w:rsidR="00055DA4" w:rsidRDefault="00055DA4" w:rsidP="00055DA4">
      <w:pPr>
        <w:pStyle w:val="a0"/>
        <w:numPr>
          <w:ilvl w:val="0"/>
          <w:numId w:val="28"/>
        </w:numPr>
      </w:pPr>
      <w:r>
        <w:rPr>
          <w:rFonts w:hint="eastAsia"/>
        </w:rPr>
        <w:t>EntityManager</w:t>
      </w:r>
      <w:r>
        <w:rPr>
          <w:rFonts w:hint="eastAsia"/>
        </w:rPr>
        <w:t>クラス</w:t>
      </w:r>
    </w:p>
    <w:p w14:paraId="0882B1CD" w14:textId="77777777" w:rsidR="00055DA4" w:rsidRDefault="00055DA4" w:rsidP="00055DA4">
      <w:pPr>
        <w:pStyle w:val="a0"/>
        <w:numPr>
          <w:ilvl w:val="1"/>
          <w:numId w:val="28"/>
        </w:numPr>
      </w:pPr>
      <w:r>
        <w:rPr>
          <w:rFonts w:hint="eastAsia"/>
        </w:rPr>
        <w:t>エンティティを操作するための機能を持っている</w:t>
      </w:r>
    </w:p>
    <w:p w14:paraId="18EBB774" w14:textId="77777777" w:rsidR="00055DA4" w:rsidRDefault="00055DA4" w:rsidP="00055DA4">
      <w:pPr>
        <w:pStyle w:val="a0"/>
        <w:numPr>
          <w:ilvl w:val="1"/>
          <w:numId w:val="28"/>
        </w:numPr>
      </w:pPr>
      <w:r>
        <w:rPr>
          <w:rFonts w:hint="eastAsia"/>
        </w:rPr>
        <w:t>DAO</w:t>
      </w:r>
      <w:r>
        <w:rPr>
          <w:rFonts w:hint="eastAsia"/>
        </w:rPr>
        <w:t>にフィールドとして用意する</w:t>
      </w:r>
    </w:p>
    <w:p w14:paraId="25E9968A" w14:textId="77777777" w:rsidR="0072122D" w:rsidRDefault="0072122D" w:rsidP="0072122D">
      <w:pPr>
        <w:pStyle w:val="a0"/>
        <w:numPr>
          <w:ilvl w:val="0"/>
          <w:numId w:val="28"/>
        </w:numPr>
      </w:pPr>
      <w:r>
        <w:rPr>
          <w:rFonts w:hint="eastAsia"/>
        </w:rPr>
        <w:t>m</w:t>
      </w:r>
      <w:r>
        <w:t>anager.createQuery</w:t>
      </w:r>
    </w:p>
    <w:p w14:paraId="0D40E4DB" w14:textId="77777777"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J</w:t>
      </w:r>
      <w:r>
        <w:t>PQL</w:t>
      </w:r>
      <w:r>
        <w:rPr>
          <w:rFonts w:hint="eastAsia"/>
        </w:rPr>
        <w:t>を利用し</w:t>
      </w:r>
      <w:r>
        <w:rPr>
          <w:rFonts w:hint="eastAsia"/>
        </w:rPr>
        <w:t>SQL</w:t>
      </w:r>
      <w:r>
        <w:rPr>
          <w:rFonts w:hint="eastAsia"/>
        </w:rPr>
        <w:t>を自動生成してくれる</w:t>
      </w:r>
    </w:p>
    <w:p w14:paraId="0D986C4B" w14:textId="77777777"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「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エンティティクラス」でエンティティクラスで</w:t>
      </w:r>
      <w:r>
        <w:rPr>
          <w:rFonts w:hint="eastAsia"/>
        </w:rPr>
        <w:t>Table</w:t>
      </w:r>
      <w:r>
        <w:rPr>
          <w:rFonts w:hint="eastAsia"/>
        </w:rPr>
        <w:t>で指定したテーブルを見に行ってくれる</w:t>
      </w:r>
    </w:p>
    <w:p w14:paraId="2B7F3EB5" w14:textId="77777777" w:rsidR="00055DA4" w:rsidRDefault="00055DA4" w:rsidP="00055DA4">
      <w:pPr>
        <w:pStyle w:val="a0"/>
        <w:numPr>
          <w:ilvl w:val="0"/>
          <w:numId w:val="0"/>
        </w:numPr>
      </w:pPr>
    </w:p>
    <w:p w14:paraId="4B9567D7" w14:textId="77777777" w:rsidR="0072122D" w:rsidRDefault="0072122D">
      <w:r>
        <w:br w:type="page"/>
      </w:r>
    </w:p>
    <w:p w14:paraId="3DBD84E3" w14:textId="77777777" w:rsidR="00055DA4" w:rsidRDefault="00055DA4" w:rsidP="0072122D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lastRenderedPageBreak/>
        <w:t>▽コントローラーの実装</w:t>
      </w:r>
    </w:p>
    <w:p w14:paraId="2A9FD3E1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14:paraId="5090294B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58CF1D2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14:paraId="4B25DB62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065E0D21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javax.annotation.PostConstruct;</w:t>
      </w:r>
    </w:p>
    <w:p w14:paraId="612A6C40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javax.persistence.EntityManager;</w:t>
      </w:r>
    </w:p>
    <w:p w14:paraId="3387B51C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javax.persistence.PersistenceContext;</w:t>
      </w:r>
    </w:p>
    <w:p w14:paraId="783BAF30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24BCB13C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org.springframework.stereotype.Controller;</w:t>
      </w:r>
    </w:p>
    <w:p w14:paraId="75E81ABE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org.springframework.web.bind.annotation.RequestMapping;</w:t>
      </w:r>
    </w:p>
    <w:p w14:paraId="6456E3F5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org.springframework.web.servlet.ModelAndView;</w:t>
      </w:r>
    </w:p>
    <w:p w14:paraId="74740E6F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235AAFC3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@Controller</w:t>
      </w:r>
    </w:p>
    <w:p w14:paraId="691593FE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DAOController {</w:t>
      </w:r>
    </w:p>
    <w:p w14:paraId="7BDB7466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@PersistenceContext</w:t>
      </w:r>
    </w:p>
    <w:p w14:paraId="2D0D7A4C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EntityManager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79197838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6125E88A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SampleDAO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dao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0656DB11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D1EC1FD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@PostConstruct</w:t>
      </w:r>
    </w:p>
    <w:p w14:paraId="3004E432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void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init() {</w:t>
      </w:r>
    </w:p>
    <w:p w14:paraId="46B33179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dao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SampleDAO(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637DCA98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6BD208AD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3A3BE6B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@RequestMapping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"/dao"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6BCD0C86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ModelAndView index(ModelAndView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3466620C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samples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dao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.getAll();</w:t>
      </w:r>
    </w:p>
    <w:p w14:paraId="56CC3974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.addObject(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"samples"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samples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73C501D6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.setViewName(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"dao"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67E461C1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3F87226C" w14:textId="77777777" w:rsidR="0072122D" w:rsidRDefault="0072122D" w:rsidP="007212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3E4065FF" w14:textId="77777777" w:rsidR="00055DA4" w:rsidRDefault="0072122D" w:rsidP="0072122D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4795BC88" w14:textId="77777777" w:rsidR="00055DA4" w:rsidRDefault="0072122D" w:rsidP="00CB2038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566E7F87" w14:textId="77777777" w:rsidR="0072122D" w:rsidRDefault="0072122D" w:rsidP="0072122D">
      <w:pPr>
        <w:pStyle w:val="a0"/>
        <w:numPr>
          <w:ilvl w:val="0"/>
          <w:numId w:val="28"/>
        </w:numPr>
      </w:pPr>
      <w:r>
        <w:t>@PersistenceContext</w:t>
      </w:r>
      <w:r>
        <w:rPr>
          <w:rFonts w:hint="eastAsia"/>
        </w:rPr>
        <w:t>アノテーション</w:t>
      </w:r>
    </w:p>
    <w:p w14:paraId="681F3AE1" w14:textId="77777777"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E</w:t>
      </w:r>
      <w:r>
        <w:t>ntityManager</w:t>
      </w:r>
      <w:r>
        <w:rPr>
          <w:rFonts w:hint="eastAsia"/>
        </w:rPr>
        <w:t>オブジェクトに付与する</w:t>
      </w:r>
    </w:p>
    <w:p w14:paraId="1122A59B" w14:textId="77777777"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Spring</w:t>
      </w:r>
      <w:r>
        <w:rPr>
          <w:rFonts w:hint="eastAsia"/>
        </w:rPr>
        <w:t>が自動で生成した</w:t>
      </w:r>
      <w:r>
        <w:rPr>
          <w:rFonts w:hint="eastAsia"/>
        </w:rPr>
        <w:t>EntityManager</w:t>
      </w:r>
      <w:r>
        <w:rPr>
          <w:rFonts w:hint="eastAsia"/>
        </w:rPr>
        <w:t>オブジェクトを設定してくれる</w:t>
      </w:r>
    </w:p>
    <w:p w14:paraId="7937D2F1" w14:textId="77777777"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このアノテーションは複数置くことができない</w:t>
      </w:r>
    </w:p>
    <w:p w14:paraId="6DA46B1F" w14:textId="77777777" w:rsidR="0072122D" w:rsidRDefault="0072122D" w:rsidP="0072122D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⇒複数利用される可能性がある</w:t>
      </w:r>
      <w:r>
        <w:rPr>
          <w:rFonts w:hint="eastAsia"/>
        </w:rPr>
        <w:t>DAO</w:t>
      </w:r>
      <w:r>
        <w:rPr>
          <w:rFonts w:hint="eastAsia"/>
        </w:rPr>
        <w:t>クラスではなく、コントローラーで使用</w:t>
      </w:r>
    </w:p>
    <w:p w14:paraId="57AE82F7" w14:textId="77777777" w:rsidR="0072122D" w:rsidRDefault="0072122D" w:rsidP="0072122D">
      <w:pPr>
        <w:pStyle w:val="a0"/>
        <w:numPr>
          <w:ilvl w:val="0"/>
          <w:numId w:val="28"/>
        </w:numPr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インスタンスの生成</w:t>
      </w:r>
    </w:p>
    <w:p w14:paraId="5CE31D90" w14:textId="77777777" w:rsidR="0072122D" w:rsidRDefault="0072122D" w:rsidP="0072122D">
      <w:pPr>
        <w:pStyle w:val="a0"/>
        <w:numPr>
          <w:ilvl w:val="1"/>
          <w:numId w:val="28"/>
        </w:numPr>
      </w:pPr>
      <w:r>
        <w:rPr>
          <w:rFonts w:hint="eastAsia"/>
        </w:rPr>
        <w:t>インスタンスの生成に</w:t>
      </w:r>
      <w:r>
        <w:t>EntityManager</w:t>
      </w:r>
      <w:r>
        <w:rPr>
          <w:rFonts w:hint="eastAsia"/>
        </w:rPr>
        <w:t>クラスを使用するため、初期化メソッド内で実装</w:t>
      </w:r>
    </w:p>
    <w:p w14:paraId="0FF2035E" w14:textId="77777777" w:rsidR="006F41FA" w:rsidRDefault="006F41FA" w:rsidP="006F41FA">
      <w:pPr>
        <w:pStyle w:val="a0"/>
        <w:numPr>
          <w:ilvl w:val="0"/>
          <w:numId w:val="0"/>
        </w:numPr>
      </w:pPr>
    </w:p>
    <w:p w14:paraId="5277EFC2" w14:textId="77777777" w:rsidR="006F41FA" w:rsidRDefault="006F41FA">
      <w:r>
        <w:br w:type="page"/>
      </w:r>
    </w:p>
    <w:p w14:paraId="5E35D1AC" w14:textId="77777777" w:rsidR="006F41FA" w:rsidRDefault="006F41FA" w:rsidP="006F41FA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●バインド変数の利用</w:t>
      </w:r>
    </w:p>
    <w:p w14:paraId="51B99869" w14:textId="77777777" w:rsidR="006F41FA" w:rsidRDefault="006F41FA" w:rsidP="006F41FA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14:paraId="5818E7AF" w14:textId="77777777"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selectByPkUseBind(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long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4E7D01DC" w14:textId="77777777"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String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qstr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 where id = :id"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2CBD343B" w14:textId="77777777"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Query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qstr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71899711" w14:textId="77777777"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.setParameter(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46756CFF" w14:textId="77777777" w:rsidR="006F41FA" w:rsidRDefault="006F41FA" w:rsidP="006F41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sz w:val="18"/>
          <w:szCs w:val="18"/>
          <w:u w:val="single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21E35C5D" w14:textId="77777777" w:rsidR="006F41FA" w:rsidRDefault="006F41FA" w:rsidP="006F41FA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2A5B1A94" w14:textId="77777777" w:rsidR="006F41FA" w:rsidRDefault="006F41FA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04175B7D" w14:textId="77777777" w:rsidR="006F41FA" w:rsidRDefault="006F41FA" w:rsidP="006F41FA">
      <w:pPr>
        <w:pStyle w:val="a0"/>
        <w:numPr>
          <w:ilvl w:val="0"/>
          <w:numId w:val="28"/>
        </w:numPr>
      </w:pPr>
      <w:r>
        <w:t>SQL</w:t>
      </w:r>
      <w:r>
        <w:rPr>
          <w:rFonts w:hint="eastAsia"/>
        </w:rPr>
        <w:t>に「</w:t>
      </w:r>
      <w:r>
        <w:rPr>
          <w:rFonts w:hint="eastAsia"/>
        </w:rPr>
        <w:t>:</w:t>
      </w:r>
      <w:r>
        <w:rPr>
          <w:rFonts w:hint="eastAsia"/>
        </w:rPr>
        <w:t>変数名」の形で組み込む</w:t>
      </w:r>
    </w:p>
    <w:p w14:paraId="0F1D74F9" w14:textId="77777777" w:rsidR="006F41FA" w:rsidRDefault="006F41FA" w:rsidP="006F41FA">
      <w:pPr>
        <w:pStyle w:val="a0"/>
        <w:numPr>
          <w:ilvl w:val="0"/>
          <w:numId w:val="28"/>
        </w:numPr>
      </w:pPr>
      <w:r>
        <w:rPr>
          <w:rFonts w:hint="eastAsia"/>
        </w:rPr>
        <w:t>q</w:t>
      </w:r>
      <w:r>
        <w:t>uery.setParameter(“</w:t>
      </w:r>
      <w:r>
        <w:rPr>
          <w:rFonts w:hint="eastAsia"/>
        </w:rPr>
        <w:t>変数名</w:t>
      </w:r>
      <w:r>
        <w:t xml:space="preserve">”, </w:t>
      </w:r>
      <w:r>
        <w:rPr>
          <w:rFonts w:hint="eastAsia"/>
        </w:rPr>
        <w:t>値</w:t>
      </w:r>
      <w:r>
        <w:t>)</w:t>
      </w:r>
      <w:r>
        <w:rPr>
          <w:rFonts w:hint="eastAsia"/>
        </w:rPr>
        <w:t>で値をセットする</w:t>
      </w:r>
    </w:p>
    <w:p w14:paraId="781D2E86" w14:textId="77777777" w:rsidR="006F41FA" w:rsidRDefault="006F41FA" w:rsidP="006F41FA">
      <w:pPr>
        <w:pStyle w:val="a0"/>
        <w:numPr>
          <w:ilvl w:val="0"/>
          <w:numId w:val="0"/>
        </w:numPr>
      </w:pPr>
    </w:p>
    <w:p w14:paraId="128EC21E" w14:textId="77777777" w:rsidR="006F41FA" w:rsidRDefault="00A310FB" w:rsidP="006F41FA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 w:rsidR="00351E56">
        <w:rPr>
          <w:rFonts w:hint="eastAsia"/>
        </w:rPr>
        <w:t>@</w:t>
      </w:r>
      <w:r w:rsidR="00351E56">
        <w:t>NamedQuery</w:t>
      </w:r>
      <w:r>
        <w:rPr>
          <w:rFonts w:hint="eastAsia"/>
        </w:rPr>
        <w:t>の利用</w:t>
      </w:r>
    </w:p>
    <w:p w14:paraId="09B9C10F" w14:textId="77777777" w:rsidR="00A310FB" w:rsidRDefault="00A310FB" w:rsidP="00A310FB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Bean</w:t>
      </w:r>
      <w:r>
        <w:rPr>
          <w:rFonts w:hint="eastAsia"/>
        </w:rPr>
        <w:t>クラスの実装</w:t>
      </w:r>
    </w:p>
    <w:p w14:paraId="36300CDB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@Entity</w:t>
      </w:r>
    </w:p>
    <w:p w14:paraId="6C69EE12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@Table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(name=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"TBL_SAMPLE"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36DF1171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@NamedQueries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</w:p>
    <w:p w14:paraId="26ACDAEB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@NamedQuery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</w:p>
    <w:p w14:paraId="50572C0E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name=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"findById"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,</w:t>
      </w:r>
    </w:p>
    <w:p w14:paraId="3B420840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query=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SampleBean where id = :id"</w:t>
      </w:r>
    </w:p>
    <w:p w14:paraId="6F43600E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)</w:t>
      </w:r>
    </w:p>
    <w:p w14:paraId="06C8ED01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6538F2D6" w14:textId="77777777" w:rsidR="00A310FB" w:rsidRDefault="00A310FB" w:rsidP="00A310FB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SampleBean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implements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BeanBase{</w:t>
      </w:r>
    </w:p>
    <w:p w14:paraId="54C8F3C7" w14:textId="77777777" w:rsidR="00A310FB" w:rsidRDefault="00A310FB" w:rsidP="00A310FB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…</w:t>
      </w:r>
    </w:p>
    <w:p w14:paraId="3C3CF2AF" w14:textId="77777777" w:rsidR="00A310FB" w:rsidRDefault="00A310FB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0936F1CE" w14:textId="77777777" w:rsidR="00A310FB" w:rsidRDefault="00A310FB" w:rsidP="00A310FB">
      <w:pPr>
        <w:pStyle w:val="a0"/>
        <w:numPr>
          <w:ilvl w:val="0"/>
          <w:numId w:val="28"/>
        </w:numPr>
      </w:pPr>
      <w:r>
        <w:t>@NamedQuery</w:t>
      </w:r>
      <w:r>
        <w:rPr>
          <w:rFonts w:hint="eastAsia"/>
        </w:rPr>
        <w:t>アノテーションの付与</w:t>
      </w:r>
    </w:p>
    <w:p w14:paraId="1BE7113A" w14:textId="77777777"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クラス定義の直前に実装</w:t>
      </w:r>
    </w:p>
    <w:p w14:paraId="0A8CAA0D" w14:textId="77777777"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　⇒クエリーの名前を定義</w:t>
      </w:r>
    </w:p>
    <w:p w14:paraId="51646F3E" w14:textId="77777777"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q</w:t>
      </w:r>
      <w:r>
        <w:t>uery</w:t>
      </w:r>
      <w:r>
        <w:rPr>
          <w:rFonts w:hint="eastAsia"/>
        </w:rPr>
        <w:t xml:space="preserve">　⇒クエリー文を記述</w:t>
      </w:r>
    </w:p>
    <w:p w14:paraId="150C720C" w14:textId="77777777" w:rsidR="00A310FB" w:rsidRDefault="00A310FB" w:rsidP="00A310FB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NamedQueries</w:t>
      </w:r>
      <w:r>
        <w:rPr>
          <w:rFonts w:hint="eastAsia"/>
        </w:rPr>
        <w:t>アノテーションの付与</w:t>
      </w:r>
    </w:p>
    <w:p w14:paraId="197FE5A4" w14:textId="77777777" w:rsidR="00A310FB" w:rsidRDefault="00A310FB" w:rsidP="00A310FB">
      <w:pPr>
        <w:pStyle w:val="a0"/>
        <w:numPr>
          <w:ilvl w:val="1"/>
          <w:numId w:val="28"/>
        </w:numPr>
      </w:pPr>
      <w:r>
        <w:rPr>
          <w:rFonts w:hint="eastAsia"/>
        </w:rPr>
        <w:t>@</w:t>
      </w:r>
      <w:r>
        <w:t>NamedQuery</w:t>
      </w:r>
      <w:r>
        <w:rPr>
          <w:rFonts w:hint="eastAsia"/>
        </w:rPr>
        <w:t>を複数用意したい場合に使用</w:t>
      </w:r>
    </w:p>
    <w:p w14:paraId="5A998FA8" w14:textId="77777777" w:rsidR="00A310FB" w:rsidRDefault="00A310FB" w:rsidP="00A310FB">
      <w:pPr>
        <w:pStyle w:val="a0"/>
        <w:numPr>
          <w:ilvl w:val="0"/>
          <w:numId w:val="0"/>
        </w:numPr>
      </w:pPr>
    </w:p>
    <w:p w14:paraId="5028FA05" w14:textId="77777777" w:rsidR="00A310FB" w:rsidRDefault="00A310FB" w:rsidP="00A310FB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14:paraId="4F0C716D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namedQuery(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long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){</w:t>
      </w:r>
    </w:p>
    <w:p w14:paraId="2B6833BF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Query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.createNamedQuery(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"findById 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5795F55C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.setParameter(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id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2EF2B57F" w14:textId="77777777" w:rsidR="00A310FB" w:rsidRDefault="00A310FB" w:rsidP="00A310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FF"/>
          <w:sz w:val="18"/>
          <w:szCs w:val="18"/>
          <w:u w:val="single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30299245" w14:textId="77777777" w:rsidR="00A310FB" w:rsidRDefault="00A310FB" w:rsidP="00A310FB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45DD1F55" w14:textId="77777777" w:rsidR="00A310FB" w:rsidRDefault="00A310FB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4F07D78B" w14:textId="77777777" w:rsidR="00A310FB" w:rsidRDefault="00A310FB" w:rsidP="00A310FB">
      <w:pPr>
        <w:pStyle w:val="a0"/>
        <w:numPr>
          <w:ilvl w:val="0"/>
          <w:numId w:val="28"/>
        </w:numPr>
      </w:pPr>
      <w:r>
        <w:rPr>
          <w:rFonts w:hint="eastAsia"/>
        </w:rPr>
        <w:t>Query</w:t>
      </w:r>
      <w:r>
        <w:rPr>
          <w:rFonts w:hint="eastAsia"/>
        </w:rPr>
        <w:t>インスタンスの取得は「</w:t>
      </w:r>
      <w:r>
        <w:rPr>
          <w:rFonts w:hint="eastAsia"/>
        </w:rPr>
        <w:t>m</w:t>
      </w:r>
      <w:r>
        <w:t>anager.createNamedQuery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クエリー名</w:t>
      </w:r>
      <w:r>
        <w:t>”)</w:t>
      </w:r>
      <w:r>
        <w:rPr>
          <w:rFonts w:hint="eastAsia"/>
        </w:rPr>
        <w:t>」</w:t>
      </w:r>
    </w:p>
    <w:p w14:paraId="7AE4DD43" w14:textId="77777777" w:rsidR="00A310FB" w:rsidRDefault="00A310FB" w:rsidP="006F41FA">
      <w:pPr>
        <w:pStyle w:val="a0"/>
        <w:numPr>
          <w:ilvl w:val="0"/>
          <w:numId w:val="0"/>
        </w:numPr>
      </w:pPr>
    </w:p>
    <w:p w14:paraId="39095784" w14:textId="77777777" w:rsidR="00A310FB" w:rsidRDefault="00351E56" w:rsidP="006F41FA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</w:t>
      </w:r>
      <w:r>
        <w:t>@Query</w:t>
      </w:r>
      <w:r>
        <w:rPr>
          <w:rFonts w:hint="eastAsia"/>
        </w:rPr>
        <w:t>の利用</w:t>
      </w:r>
    </w:p>
    <w:p w14:paraId="366F2651" w14:textId="77777777" w:rsidR="00351E56" w:rsidRDefault="00716109" w:rsidP="006F41FA">
      <w:pPr>
        <w:pStyle w:val="a0"/>
        <w:numPr>
          <w:ilvl w:val="0"/>
          <w:numId w:val="0"/>
        </w:numPr>
      </w:pPr>
      <w:r>
        <w:rPr>
          <w:rFonts w:hint="eastAsia"/>
        </w:rPr>
        <w:t>@</w:t>
      </w:r>
      <w:r>
        <w:t>NamedQuery</w:t>
      </w:r>
      <w:r>
        <w:rPr>
          <w:rFonts w:hint="eastAsia"/>
        </w:rPr>
        <w:t>がエンティティクラスに付与したのに対し、</w:t>
      </w:r>
    </w:p>
    <w:p w14:paraId="611DB037" w14:textId="77777777" w:rsidR="00716109" w:rsidRDefault="00716109" w:rsidP="006F41FA">
      <w:pPr>
        <w:pStyle w:val="a0"/>
        <w:numPr>
          <w:ilvl w:val="0"/>
          <w:numId w:val="0"/>
        </w:numPr>
      </w:pPr>
      <w:r>
        <w:rPr>
          <w:rFonts w:hint="eastAsia"/>
        </w:rPr>
        <w:t>@</w:t>
      </w:r>
      <w:r>
        <w:t>Query</w:t>
      </w:r>
      <w:r>
        <w:rPr>
          <w:rFonts w:hint="eastAsia"/>
        </w:rPr>
        <w:t>はリポジトリインタフェースのメソッドに付与する</w:t>
      </w:r>
    </w:p>
    <w:p w14:paraId="4AFE1010" w14:textId="77777777" w:rsidR="00716109" w:rsidRDefault="00716109" w:rsidP="006F41FA">
      <w:pPr>
        <w:pStyle w:val="a0"/>
        <w:numPr>
          <w:ilvl w:val="0"/>
          <w:numId w:val="0"/>
        </w:numPr>
      </w:pPr>
    </w:p>
    <w:p w14:paraId="0FBB06BD" w14:textId="77777777" w:rsidR="00716109" w:rsidRDefault="00716109" w:rsidP="006F41FA">
      <w:pPr>
        <w:pStyle w:val="a0"/>
        <w:numPr>
          <w:ilvl w:val="0"/>
          <w:numId w:val="0"/>
        </w:numPr>
      </w:pPr>
      <w:r>
        <w:rPr>
          <w:rFonts w:hint="eastAsia"/>
        </w:rPr>
        <w:t>▽リポジトリクラスの実装</w:t>
      </w:r>
    </w:p>
    <w:p w14:paraId="14FE3ABC" w14:textId="77777777" w:rsidR="00351E56" w:rsidRDefault="00716109" w:rsidP="00716109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 xml:space="preserve">// </w:t>
      </w:r>
      <w:r w:rsidRPr="00716109"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 w:rsidRPr="00716109"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org.springframework.data.jpa.repository.Query;</w:t>
      </w:r>
    </w:p>
    <w:p w14:paraId="781FE901" w14:textId="77777777" w:rsidR="00716109" w:rsidRDefault="00716109" w:rsidP="007161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"from SampleBean where id &gt; 5 order by id desc"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7B3AB9BB" w14:textId="77777777" w:rsidR="00351E56" w:rsidRDefault="00716109" w:rsidP="00716109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query();</w:t>
      </w:r>
    </w:p>
    <w:p w14:paraId="16F42A34" w14:textId="77777777" w:rsidR="00351E56" w:rsidRDefault="00351E56" w:rsidP="006F41FA">
      <w:pPr>
        <w:pStyle w:val="a0"/>
        <w:numPr>
          <w:ilvl w:val="0"/>
          <w:numId w:val="0"/>
        </w:numPr>
      </w:pPr>
    </w:p>
    <w:p w14:paraId="3003DCB1" w14:textId="77777777" w:rsidR="00351E56" w:rsidRDefault="00351E56" w:rsidP="006F41FA">
      <w:pPr>
        <w:pStyle w:val="a0"/>
        <w:numPr>
          <w:ilvl w:val="0"/>
          <w:numId w:val="0"/>
        </w:numPr>
      </w:pPr>
    </w:p>
    <w:p w14:paraId="1F3636F0" w14:textId="77777777" w:rsidR="006B45A5" w:rsidRDefault="006B45A5">
      <w:r>
        <w:br w:type="page"/>
      </w:r>
    </w:p>
    <w:p w14:paraId="7DE65759" w14:textId="77777777" w:rsidR="00351E56" w:rsidRDefault="006B45A5" w:rsidP="006B45A5">
      <w:pPr>
        <w:pStyle w:val="2"/>
      </w:pPr>
      <w:bookmarkStart w:id="9" w:name="_Toc514013535"/>
      <w:r>
        <w:rPr>
          <w:rFonts w:hint="eastAsia"/>
        </w:rPr>
        <w:lastRenderedPageBreak/>
        <w:t>Criteria</w:t>
      </w:r>
      <w:r w:rsidR="009D5870">
        <w:t xml:space="preserve"> </w:t>
      </w:r>
      <w:r>
        <w:rPr>
          <w:rFonts w:hint="eastAsia"/>
        </w:rPr>
        <w:t>API</w:t>
      </w:r>
      <w:r>
        <w:rPr>
          <w:rFonts w:hint="eastAsia"/>
        </w:rPr>
        <w:t>による検索</w:t>
      </w:r>
      <w:bookmarkEnd w:id="9"/>
    </w:p>
    <w:p w14:paraId="08B1DA16" w14:textId="77777777" w:rsidR="006B45A5" w:rsidRDefault="006B45A5" w:rsidP="006F41FA">
      <w:pPr>
        <w:pStyle w:val="a0"/>
        <w:numPr>
          <w:ilvl w:val="0"/>
          <w:numId w:val="0"/>
        </w:numPr>
      </w:pPr>
      <w:r>
        <w:rPr>
          <w:rFonts w:hint="eastAsia"/>
        </w:rPr>
        <w:t>●</w:t>
      </w:r>
      <w:r>
        <w:rPr>
          <w:rFonts w:hint="eastAsia"/>
        </w:rPr>
        <w:t>CriteriaAPI</w:t>
      </w:r>
      <w:r>
        <w:rPr>
          <w:rFonts w:hint="eastAsia"/>
        </w:rPr>
        <w:t>で使用する３クラス</w:t>
      </w:r>
    </w:p>
    <w:tbl>
      <w:tblPr>
        <w:tblStyle w:val="ab"/>
        <w:tblW w:w="0" w:type="auto"/>
        <w:tblLook w:val="0600" w:firstRow="0" w:lastRow="0" w:firstColumn="0" w:lastColumn="0" w:noHBand="1" w:noVBand="1"/>
      </w:tblPr>
      <w:tblGrid>
        <w:gridCol w:w="5229"/>
        <w:gridCol w:w="5228"/>
      </w:tblGrid>
      <w:tr w:rsidR="006B45A5" w14:paraId="5A83BF97" w14:textId="77777777" w:rsidTr="009D5870">
        <w:trPr>
          <w:trHeight w:val="574"/>
        </w:trPr>
        <w:tc>
          <w:tcPr>
            <w:tcW w:w="5233" w:type="dxa"/>
            <w:shd w:val="clear" w:color="auto" w:fill="F2F2F2" w:themeFill="background1" w:themeFillShade="F2"/>
            <w:vAlign w:val="center"/>
          </w:tcPr>
          <w:p w14:paraId="2A082F12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C</w:t>
            </w:r>
            <w:r>
              <w:t>riteriaQuery</w:t>
            </w:r>
            <w:r>
              <w:rPr>
                <w:rFonts w:hint="eastAsia"/>
              </w:rPr>
              <w:t>クラス</w:t>
            </w:r>
          </w:p>
        </w:tc>
        <w:tc>
          <w:tcPr>
            <w:tcW w:w="5234" w:type="dxa"/>
            <w:vAlign w:val="center"/>
          </w:tcPr>
          <w:p w14:paraId="17029E68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クエリー生成を管理する</w:t>
            </w:r>
          </w:p>
        </w:tc>
      </w:tr>
      <w:tr w:rsidR="006B45A5" w14:paraId="560D8417" w14:textId="77777777" w:rsidTr="009D5870">
        <w:trPr>
          <w:trHeight w:val="574"/>
        </w:trPr>
        <w:tc>
          <w:tcPr>
            <w:tcW w:w="5233" w:type="dxa"/>
            <w:shd w:val="clear" w:color="auto" w:fill="F2F2F2" w:themeFill="background1" w:themeFillShade="F2"/>
            <w:vAlign w:val="center"/>
          </w:tcPr>
          <w:p w14:paraId="0B59EC75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C</w:t>
            </w:r>
            <w:r>
              <w:t>riteriaQuery</w:t>
            </w:r>
            <w:r>
              <w:rPr>
                <w:rFonts w:hint="eastAsia"/>
              </w:rPr>
              <w:t>クラス</w:t>
            </w:r>
          </w:p>
        </w:tc>
        <w:tc>
          <w:tcPr>
            <w:tcW w:w="5234" w:type="dxa"/>
            <w:vAlign w:val="center"/>
          </w:tcPr>
          <w:p w14:paraId="13D10DDD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クエリー実行のためのクラス</w:t>
            </w:r>
          </w:p>
        </w:tc>
      </w:tr>
      <w:tr w:rsidR="006B45A5" w14:paraId="082C2D0F" w14:textId="77777777" w:rsidTr="009D5870">
        <w:trPr>
          <w:trHeight w:val="574"/>
        </w:trPr>
        <w:tc>
          <w:tcPr>
            <w:tcW w:w="5233" w:type="dxa"/>
            <w:shd w:val="clear" w:color="auto" w:fill="F2F2F2" w:themeFill="background1" w:themeFillShade="F2"/>
            <w:vAlign w:val="center"/>
          </w:tcPr>
          <w:p w14:paraId="5F915805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R</w:t>
            </w:r>
            <w:r>
              <w:t>oot</w:t>
            </w:r>
            <w:r>
              <w:rPr>
                <w:rFonts w:hint="eastAsia"/>
              </w:rPr>
              <w:t>クラス</w:t>
            </w:r>
          </w:p>
        </w:tc>
        <w:tc>
          <w:tcPr>
            <w:tcW w:w="5234" w:type="dxa"/>
            <w:vAlign w:val="center"/>
          </w:tcPr>
          <w:p w14:paraId="65EAA6B5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検索されるエンティティのルートとなるクラス</w:t>
            </w:r>
          </w:p>
          <w:p w14:paraId="760A675C" w14:textId="77777777" w:rsidR="006B45A5" w:rsidRDefault="006B45A5" w:rsidP="006B45A5">
            <w:pPr>
              <w:pStyle w:val="a0"/>
              <w:numPr>
                <w:ilvl w:val="0"/>
                <w:numId w:val="0"/>
              </w:numPr>
              <w:spacing w:line="360" w:lineRule="auto"/>
              <w:jc w:val="both"/>
            </w:pPr>
            <w:r>
              <w:rPr>
                <w:rFonts w:hint="eastAsia"/>
              </w:rPr>
              <w:t>ここからエンティティを絞り</w:t>
            </w:r>
            <w:r w:rsidR="009D5870">
              <w:rPr>
                <w:rFonts w:hint="eastAsia"/>
              </w:rPr>
              <w:t>込む</w:t>
            </w:r>
          </w:p>
        </w:tc>
      </w:tr>
    </w:tbl>
    <w:p w14:paraId="21C95D03" w14:textId="77777777" w:rsidR="006B45A5" w:rsidRDefault="006B45A5" w:rsidP="006B45A5">
      <w:pPr>
        <w:pStyle w:val="a0"/>
        <w:numPr>
          <w:ilvl w:val="0"/>
          <w:numId w:val="0"/>
        </w:numPr>
      </w:pPr>
    </w:p>
    <w:p w14:paraId="4501F749" w14:textId="77777777" w:rsidR="006B45A5" w:rsidRDefault="009D5870" w:rsidP="009D5870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●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14:paraId="77787206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List&lt;SampleBean&gt; getAll() {</w:t>
      </w:r>
    </w:p>
    <w:p w14:paraId="62BB4D75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CriteriaBuilder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.getCriteriaBuilder();</w:t>
      </w:r>
    </w:p>
    <w:p w14:paraId="46977651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CriteriaQuery&lt;SampleBean&gt;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.createQuery(SampleBean.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3BA2E215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Root&lt;SampleBean&gt;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.from(SampleBean.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72C8259B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.select(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03578D52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50D52661" w14:textId="77777777" w:rsidR="009D5870" w:rsidRDefault="009D5870" w:rsidP="009D58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).getResultList();</w:t>
      </w:r>
    </w:p>
    <w:p w14:paraId="1C2E3BCB" w14:textId="77777777" w:rsidR="009D5870" w:rsidRDefault="009D5870" w:rsidP="009D5870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34B8AB72" w14:textId="77777777" w:rsidR="006B45A5" w:rsidRDefault="009D5870" w:rsidP="006F41FA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2B95FFF1" w14:textId="77777777" w:rsidR="009D5870" w:rsidRDefault="009D5870" w:rsidP="009D5870">
      <w:pPr>
        <w:pStyle w:val="a0"/>
        <w:numPr>
          <w:ilvl w:val="0"/>
          <w:numId w:val="28"/>
        </w:numPr>
      </w:pPr>
      <w:r>
        <w:rPr>
          <w:rFonts w:hint="eastAsia"/>
        </w:rPr>
        <w:t>CriteriaAPI</w:t>
      </w:r>
      <w:r>
        <w:rPr>
          <w:rFonts w:hint="eastAsia"/>
        </w:rPr>
        <w:t>の利用順序は基本的に以下の通り</w:t>
      </w:r>
    </w:p>
    <w:p w14:paraId="34889DFD" w14:textId="77777777"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CriteriaBuilder</w:t>
      </w:r>
      <w:r>
        <w:rPr>
          <w:rFonts w:hint="eastAsia"/>
        </w:rPr>
        <w:t>の取得</w:t>
      </w:r>
    </w:p>
    <w:p w14:paraId="7821B9CA" w14:textId="77777777"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CriteriaQuery</w:t>
      </w:r>
      <w:r>
        <w:rPr>
          <w:rFonts w:hint="eastAsia"/>
        </w:rPr>
        <w:t>の生成</w:t>
      </w:r>
    </w:p>
    <w:p w14:paraId="40E17424" w14:textId="77777777"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Root</w:t>
      </w:r>
      <w:r>
        <w:rPr>
          <w:rFonts w:hint="eastAsia"/>
        </w:rPr>
        <w:t>の取得</w:t>
      </w:r>
    </w:p>
    <w:p w14:paraId="2431695D" w14:textId="77777777" w:rsidR="009D5870" w:rsidRDefault="009D5870" w:rsidP="009D5870">
      <w:pPr>
        <w:pStyle w:val="a0"/>
        <w:numPr>
          <w:ilvl w:val="1"/>
          <w:numId w:val="28"/>
        </w:numPr>
      </w:pPr>
      <w:r>
        <w:rPr>
          <w:rFonts w:hint="eastAsia"/>
        </w:rPr>
        <w:t>CriteriaQuery</w:t>
      </w:r>
      <w:r>
        <w:rPr>
          <w:rFonts w:hint="eastAsia"/>
        </w:rPr>
        <w:t>メソッドを実行</w:t>
      </w:r>
    </w:p>
    <w:p w14:paraId="16A3D7EC" w14:textId="77777777"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エンティティを絞り込むためのメソッドを実行する</w:t>
      </w:r>
    </w:p>
    <w:p w14:paraId="269F48FC" w14:textId="77777777"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必要に応じてメソッドチェーンで呼び出す</w:t>
      </w:r>
    </w:p>
    <w:p w14:paraId="47BFB3A1" w14:textId="77777777" w:rsidR="009D5870" w:rsidRDefault="009D5870" w:rsidP="009D5870">
      <w:pPr>
        <w:pStyle w:val="a0"/>
        <w:numPr>
          <w:ilvl w:val="1"/>
          <w:numId w:val="28"/>
        </w:numPr>
      </w:pPr>
      <w:r>
        <w:t>createQuery</w:t>
      </w:r>
      <w:r>
        <w:rPr>
          <w:rFonts w:hint="eastAsia"/>
        </w:rPr>
        <w:t>⇒</w:t>
      </w:r>
      <w:r>
        <w:t>getResultList</w:t>
      </w:r>
      <w:r>
        <w:rPr>
          <w:rFonts w:hint="eastAsia"/>
        </w:rPr>
        <w:t>で検索の実行</w:t>
      </w:r>
    </w:p>
    <w:p w14:paraId="205AF74A" w14:textId="77777777"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通常の検索の実装と同じ</w:t>
      </w:r>
    </w:p>
    <w:p w14:paraId="5CCD9684" w14:textId="77777777" w:rsidR="009D5870" w:rsidRDefault="009D5870" w:rsidP="009D5870">
      <w:pPr>
        <w:pStyle w:val="a0"/>
        <w:numPr>
          <w:ilvl w:val="2"/>
          <w:numId w:val="28"/>
        </w:numPr>
      </w:pPr>
      <w:r>
        <w:rPr>
          <w:rFonts w:hint="eastAsia"/>
        </w:rPr>
        <w:t>ただし、引数に</w:t>
      </w:r>
      <w:r>
        <w:rPr>
          <w:rFonts w:hint="eastAsia"/>
        </w:rPr>
        <w:t>CriteriaQuery</w:t>
      </w:r>
      <w:r>
        <w:rPr>
          <w:rFonts w:hint="eastAsia"/>
        </w:rPr>
        <w:t>を渡す</w:t>
      </w:r>
    </w:p>
    <w:p w14:paraId="56142E7A" w14:textId="77777777" w:rsidR="0064227B" w:rsidRDefault="0064227B" w:rsidP="0064227B">
      <w:pPr>
        <w:pStyle w:val="a0"/>
        <w:numPr>
          <w:ilvl w:val="0"/>
          <w:numId w:val="0"/>
        </w:numPr>
      </w:pPr>
    </w:p>
    <w:p w14:paraId="5F47E712" w14:textId="77777777" w:rsidR="0064227B" w:rsidRDefault="0064227B">
      <w:r>
        <w:br w:type="page"/>
      </w:r>
    </w:p>
    <w:p w14:paraId="647874D4" w14:textId="77777777" w:rsidR="006B45A5" w:rsidRDefault="00B21C1B" w:rsidP="006F41FA">
      <w:pPr>
        <w:pStyle w:val="a0"/>
        <w:numPr>
          <w:ilvl w:val="0"/>
          <w:numId w:val="0"/>
        </w:numPr>
      </w:pPr>
      <w:r>
        <w:rPr>
          <w:rFonts w:hint="eastAsia"/>
        </w:rPr>
        <w:lastRenderedPageBreak/>
        <w:t>●</w:t>
      </w:r>
      <w:r>
        <w:rPr>
          <w:rFonts w:hint="eastAsia"/>
        </w:rPr>
        <w:t>Criteria</w:t>
      </w:r>
      <w:r w:rsidR="000244BD">
        <w:t>Builder</w:t>
      </w:r>
      <w:r>
        <w:rPr>
          <w:rFonts w:hint="eastAsia"/>
        </w:rPr>
        <w:t>のメソッド一覧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33"/>
        <w:gridCol w:w="5234"/>
      </w:tblGrid>
      <w:tr w:rsidR="00B21C1B" w14:paraId="6A9BB1AC" w14:textId="77777777" w:rsidTr="00024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33" w:type="dxa"/>
            <w:shd w:val="clear" w:color="auto" w:fill="F2F2F2" w:themeFill="background1" w:themeFillShade="F2"/>
            <w:vAlign w:val="center"/>
          </w:tcPr>
          <w:p w14:paraId="7C26DA4E" w14:textId="77777777"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メソッド</w:t>
            </w:r>
          </w:p>
        </w:tc>
        <w:tc>
          <w:tcPr>
            <w:tcW w:w="5234" w:type="dxa"/>
            <w:shd w:val="clear" w:color="auto" w:fill="F2F2F2" w:themeFill="background1" w:themeFillShade="F2"/>
            <w:vAlign w:val="center"/>
          </w:tcPr>
          <w:p w14:paraId="7991D4C0" w14:textId="77777777"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対応する</w:t>
            </w:r>
            <w:r>
              <w:rPr>
                <w:rFonts w:hint="eastAsia"/>
                <w:b w:val="0"/>
              </w:rPr>
              <w:t>SQL</w:t>
            </w:r>
          </w:p>
        </w:tc>
      </w:tr>
      <w:tr w:rsidR="000244BD" w14:paraId="46CBB5B6" w14:textId="77777777" w:rsidTr="00024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shd w:val="clear" w:color="auto" w:fill="auto"/>
            <w:vAlign w:val="center"/>
          </w:tcPr>
          <w:p w14:paraId="71FC1149" w14:textId="77777777" w:rsidR="000244BD" w:rsidRPr="000244BD" w:rsidRDefault="000244BD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t>&lt;</w:t>
            </w:r>
            <w:r>
              <w:rPr>
                <w:rFonts w:hint="eastAsia"/>
              </w:rPr>
              <w:t>C</w:t>
            </w:r>
            <w:r>
              <w:t>riteriaQuery&gt;.where</w:t>
            </w:r>
            <w:r>
              <w:rPr>
                <w:rFonts w:hint="eastAsia"/>
              </w:rPr>
              <w:t>内で使用</w:t>
            </w:r>
          </w:p>
        </w:tc>
        <w:tc>
          <w:tcPr>
            <w:tcW w:w="5234" w:type="dxa"/>
            <w:shd w:val="clear" w:color="auto" w:fill="auto"/>
            <w:vAlign w:val="center"/>
          </w:tcPr>
          <w:p w14:paraId="6E301CBF" w14:textId="77777777" w:rsidR="000244BD" w:rsidRPr="000244BD" w:rsidRDefault="000244BD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21C1B" w14:paraId="7BE61C3B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1006D75E" w14:textId="77777777"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5234" w:type="dxa"/>
            <w:vAlign w:val="center"/>
          </w:tcPr>
          <w:p w14:paraId="7180F93A" w14:textId="77777777"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=</w:t>
            </w:r>
            <w:r>
              <w:rPr>
                <w:b w:val="0"/>
              </w:rPr>
              <w:t xml:space="preserve"> :1</w:t>
            </w:r>
          </w:p>
        </w:tc>
      </w:tr>
      <w:tr w:rsidR="00B21C1B" w14:paraId="179BF990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45D5EE82" w14:textId="77777777" w:rsidR="00B21C1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n</w:t>
            </w:r>
            <w:r>
              <w:t>otEqual</w:t>
            </w:r>
          </w:p>
        </w:tc>
        <w:tc>
          <w:tcPr>
            <w:tcW w:w="5234" w:type="dxa"/>
            <w:vAlign w:val="center"/>
          </w:tcPr>
          <w:p w14:paraId="3B2BBA6F" w14:textId="77777777" w:rsidR="00B21C1B" w:rsidRPr="0064227B" w:rsidRDefault="0064227B" w:rsidP="0064227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&lt;&gt; </w:t>
            </w:r>
            <w:r>
              <w:rPr>
                <w:b w:val="0"/>
              </w:rPr>
              <w:t>:1</w:t>
            </w:r>
          </w:p>
        </w:tc>
      </w:tr>
      <w:tr w:rsidR="0064227B" w14:paraId="50EE2AA9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55C1B67E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g</w:t>
            </w:r>
            <w:r>
              <w:t>t, greaterThan</w:t>
            </w:r>
          </w:p>
        </w:tc>
        <w:tc>
          <w:tcPr>
            <w:tcW w:w="5234" w:type="dxa"/>
            <w:vAlign w:val="center"/>
          </w:tcPr>
          <w:p w14:paraId="0382EDEC" w14:textId="77777777" w:rsidR="0064227B" w:rsidRDefault="0064227B" w:rsidP="0064227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&gt; </w:t>
            </w:r>
            <w:r>
              <w:rPr>
                <w:b w:val="0"/>
              </w:rPr>
              <w:t>:1</w:t>
            </w:r>
          </w:p>
        </w:tc>
      </w:tr>
      <w:tr w:rsidR="0064227B" w14:paraId="621A1FDF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5BE76A83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g</w:t>
            </w:r>
            <w:r>
              <w:t>e, greaterthanOrEqualTo</w:t>
            </w:r>
          </w:p>
        </w:tc>
        <w:tc>
          <w:tcPr>
            <w:tcW w:w="5234" w:type="dxa"/>
            <w:vAlign w:val="center"/>
          </w:tcPr>
          <w:p w14:paraId="57EE0A9D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= :1</w:t>
            </w:r>
          </w:p>
        </w:tc>
      </w:tr>
      <w:tr w:rsidR="0064227B" w14:paraId="6DEB8871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1F458B00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l</w:t>
            </w:r>
            <w:r>
              <w:t>t, lessThan</w:t>
            </w:r>
          </w:p>
        </w:tc>
        <w:tc>
          <w:tcPr>
            <w:tcW w:w="5234" w:type="dxa"/>
            <w:vAlign w:val="center"/>
          </w:tcPr>
          <w:p w14:paraId="49F2426F" w14:textId="77777777" w:rsidR="0064227B" w:rsidRDefault="0064227B" w:rsidP="0064227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&lt; </w:t>
            </w:r>
            <w:r>
              <w:rPr>
                <w:b w:val="0"/>
              </w:rPr>
              <w:t>:1</w:t>
            </w:r>
          </w:p>
        </w:tc>
      </w:tr>
      <w:tr w:rsidR="0064227B" w14:paraId="71778BB6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7FDE5B5F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l</w:t>
            </w:r>
            <w:r>
              <w:t>e, lessThanOrEqualTo</w:t>
            </w:r>
          </w:p>
        </w:tc>
        <w:tc>
          <w:tcPr>
            <w:tcW w:w="5234" w:type="dxa"/>
            <w:vAlign w:val="center"/>
          </w:tcPr>
          <w:p w14:paraId="10644353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&lt;</w:t>
            </w:r>
            <w:r>
              <w:rPr>
                <w:b w:val="0"/>
              </w:rPr>
              <w:t>= :1</w:t>
            </w:r>
          </w:p>
        </w:tc>
      </w:tr>
      <w:tr w:rsidR="0064227B" w14:paraId="740096B7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1237A6AD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b</w:t>
            </w:r>
            <w:r>
              <w:t>etween</w:t>
            </w:r>
          </w:p>
        </w:tc>
        <w:tc>
          <w:tcPr>
            <w:tcW w:w="5234" w:type="dxa"/>
            <w:vAlign w:val="center"/>
          </w:tcPr>
          <w:p w14:paraId="7C020180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etween :1 and :2</w:t>
            </w:r>
          </w:p>
        </w:tc>
      </w:tr>
      <w:tr w:rsidR="0064227B" w14:paraId="5E125793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55A2D733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sNull</w:t>
            </w:r>
          </w:p>
        </w:tc>
        <w:tc>
          <w:tcPr>
            <w:tcW w:w="5234" w:type="dxa"/>
            <w:vAlign w:val="center"/>
          </w:tcPr>
          <w:p w14:paraId="6326AEF2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null</w:t>
            </w:r>
          </w:p>
        </w:tc>
      </w:tr>
      <w:tr w:rsidR="0064227B" w14:paraId="3A3EA0B6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00B67E32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sNotNull</w:t>
            </w:r>
          </w:p>
        </w:tc>
        <w:tc>
          <w:tcPr>
            <w:tcW w:w="5234" w:type="dxa"/>
            <w:vAlign w:val="center"/>
          </w:tcPr>
          <w:p w14:paraId="7413E4D4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not null</w:t>
            </w:r>
          </w:p>
        </w:tc>
      </w:tr>
      <w:tr w:rsidR="0064227B" w14:paraId="58B36B06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0FA849B3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sEmpty</w:t>
            </w:r>
          </w:p>
        </w:tc>
        <w:tc>
          <w:tcPr>
            <w:tcW w:w="5234" w:type="dxa"/>
            <w:vAlign w:val="center"/>
          </w:tcPr>
          <w:p w14:paraId="46201ADD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null or length() = 0</w:t>
            </w:r>
          </w:p>
        </w:tc>
      </w:tr>
      <w:tr w:rsidR="0064227B" w14:paraId="5C8B10BB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761D9DBE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i</w:t>
            </w:r>
            <w:r>
              <w:t>sNotEmpty</w:t>
            </w:r>
          </w:p>
        </w:tc>
        <w:tc>
          <w:tcPr>
            <w:tcW w:w="5234" w:type="dxa"/>
            <w:vAlign w:val="center"/>
          </w:tcPr>
          <w:p w14:paraId="693976AF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s not null and length() &lt;&gt; 1</w:t>
            </w:r>
          </w:p>
        </w:tc>
      </w:tr>
      <w:tr w:rsidR="0064227B" w14:paraId="0677B76E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5E0DCB1F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5234" w:type="dxa"/>
            <w:vAlign w:val="center"/>
          </w:tcPr>
          <w:p w14:paraId="52364166" w14:textId="77777777" w:rsidR="0064227B" w:rsidRP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ike ‘:1’</w:t>
            </w:r>
          </w:p>
        </w:tc>
      </w:tr>
      <w:tr w:rsidR="0064227B" w14:paraId="757E7C28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39C4B47A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a</w:t>
            </w:r>
            <w:r>
              <w:t>nd(Predicate ...)</w:t>
            </w:r>
          </w:p>
        </w:tc>
        <w:tc>
          <w:tcPr>
            <w:tcW w:w="5234" w:type="dxa"/>
            <w:vAlign w:val="center"/>
          </w:tcPr>
          <w:p w14:paraId="4A4C8B08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nd</w:t>
            </w:r>
          </w:p>
        </w:tc>
      </w:tr>
      <w:tr w:rsidR="0064227B" w14:paraId="7344C3E5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106E0AF6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o</w:t>
            </w:r>
            <w:r>
              <w:t>r(Predicate ...)</w:t>
            </w:r>
          </w:p>
        </w:tc>
        <w:tc>
          <w:tcPr>
            <w:tcW w:w="5234" w:type="dxa"/>
            <w:vAlign w:val="center"/>
          </w:tcPr>
          <w:p w14:paraId="68A73FBA" w14:textId="77777777" w:rsidR="0064227B" w:rsidRDefault="0064227B" w:rsidP="00B21C1B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o</w:t>
            </w:r>
            <w:r>
              <w:rPr>
                <w:b w:val="0"/>
              </w:rPr>
              <w:t>r</w:t>
            </w:r>
          </w:p>
        </w:tc>
      </w:tr>
      <w:tr w:rsidR="000244BD" w14:paraId="515D4C61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301C15AA" w14:textId="77777777" w:rsidR="000244BD" w:rsidRP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t>&lt;</w:t>
            </w:r>
            <w:r>
              <w:rPr>
                <w:rFonts w:hint="eastAsia"/>
              </w:rPr>
              <w:t>C</w:t>
            </w:r>
            <w:r>
              <w:t>riteriaQuery&gt;.orderBy</w:t>
            </w:r>
            <w:r>
              <w:rPr>
                <w:rFonts w:hint="eastAsia"/>
              </w:rPr>
              <w:t>内で使用</w:t>
            </w:r>
          </w:p>
        </w:tc>
        <w:tc>
          <w:tcPr>
            <w:tcW w:w="5234" w:type="dxa"/>
            <w:vAlign w:val="center"/>
          </w:tcPr>
          <w:p w14:paraId="4077DCC5" w14:textId="77777777"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244BD" w14:paraId="01810746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034804C7" w14:textId="77777777"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a</w:t>
            </w:r>
            <w:r>
              <w:t>sc</w:t>
            </w:r>
          </w:p>
        </w:tc>
        <w:tc>
          <w:tcPr>
            <w:tcW w:w="5234" w:type="dxa"/>
            <w:vAlign w:val="center"/>
          </w:tcPr>
          <w:p w14:paraId="7CEBEA1B" w14:textId="77777777"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sc</w:t>
            </w:r>
          </w:p>
        </w:tc>
      </w:tr>
      <w:tr w:rsidR="000244BD" w14:paraId="76BAAF4E" w14:textId="77777777" w:rsidTr="00B2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vAlign w:val="center"/>
          </w:tcPr>
          <w:p w14:paraId="4E00BD67" w14:textId="77777777"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5234" w:type="dxa"/>
            <w:vAlign w:val="center"/>
          </w:tcPr>
          <w:p w14:paraId="0D6F025F" w14:textId="77777777" w:rsidR="000244BD" w:rsidRDefault="000244BD" w:rsidP="000244BD">
            <w:pPr>
              <w:pStyle w:val="a0"/>
              <w:numPr>
                <w:ilvl w:val="0"/>
                <w:numId w:val="0"/>
              </w:numPr>
              <w:spacing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esc</w:t>
            </w:r>
          </w:p>
        </w:tc>
      </w:tr>
    </w:tbl>
    <w:p w14:paraId="72E43766" w14:textId="77777777" w:rsidR="00B21C1B" w:rsidRDefault="00B21C1B" w:rsidP="006F41FA">
      <w:pPr>
        <w:pStyle w:val="a0"/>
        <w:numPr>
          <w:ilvl w:val="0"/>
          <w:numId w:val="0"/>
        </w:numPr>
      </w:pPr>
    </w:p>
    <w:p w14:paraId="382E2BD5" w14:textId="77777777" w:rsidR="000840F4" w:rsidRDefault="000840F4" w:rsidP="00DF1FBA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 xml:space="preserve">クラス　</w:t>
      </w:r>
      <w:r>
        <w:rPr>
          <w:rFonts w:hint="eastAsia"/>
        </w:rPr>
        <w:t>-w</w:t>
      </w:r>
      <w:r>
        <w:t>here</w:t>
      </w:r>
      <w:r>
        <w:rPr>
          <w:rFonts w:hint="eastAsia"/>
        </w:rPr>
        <w:t>メソッドの実装例</w:t>
      </w:r>
    </w:p>
    <w:p w14:paraId="5E5453E2" w14:textId="77777777" w:rsidR="00DF1FBA" w:rsidRDefault="00DF1FBA" w:rsidP="00DF1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.select(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6422E635" w14:textId="77777777" w:rsidR="006B45A5" w:rsidRPr="000840F4" w:rsidRDefault="00DF1FBA" w:rsidP="00DF1FBA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.where(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.like(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"name"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),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"%"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+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name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+ 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"%"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));</w:t>
      </w:r>
    </w:p>
    <w:p w14:paraId="29E668AE" w14:textId="77777777" w:rsidR="006B45A5" w:rsidRDefault="000840F4" w:rsidP="00DF1FBA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クラス</w:t>
      </w:r>
      <w:r>
        <w:rPr>
          <w:rFonts w:hint="eastAsia"/>
        </w:rPr>
        <w:t xml:space="preserve"> </w:t>
      </w:r>
      <w:r>
        <w:t>-orderBy</w:t>
      </w:r>
      <w:r>
        <w:rPr>
          <w:rFonts w:hint="eastAsia"/>
        </w:rPr>
        <w:t>メソッドの実装例</w:t>
      </w:r>
    </w:p>
    <w:p w14:paraId="074AA47F" w14:textId="77777777" w:rsidR="00DF1FBA" w:rsidRDefault="00DF1FBA" w:rsidP="00DF1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.select(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559541F9" w14:textId="77777777" w:rsidR="006B45A5" w:rsidRDefault="00DF1FBA" w:rsidP="00DF1FBA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.orderBy(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builder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.desc(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root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"id"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)));</w:t>
      </w:r>
    </w:p>
    <w:p w14:paraId="5A10E33E" w14:textId="77777777" w:rsidR="006B45A5" w:rsidRDefault="006B45A5" w:rsidP="006F41FA">
      <w:pPr>
        <w:pStyle w:val="a0"/>
        <w:numPr>
          <w:ilvl w:val="0"/>
          <w:numId w:val="0"/>
        </w:numPr>
      </w:pPr>
    </w:p>
    <w:p w14:paraId="54EAB00B" w14:textId="77777777" w:rsidR="00351E56" w:rsidRDefault="0045509A" w:rsidP="006F41FA">
      <w:pPr>
        <w:pStyle w:val="a0"/>
        <w:numPr>
          <w:ilvl w:val="0"/>
          <w:numId w:val="0"/>
        </w:numPr>
      </w:pPr>
      <w:r>
        <w:rPr>
          <w:rFonts w:hint="eastAsia"/>
        </w:rPr>
        <w:t>●取得位置と取得個数の設定</w:t>
      </w:r>
    </w:p>
    <w:p w14:paraId="4A706CC3" w14:textId="77777777" w:rsidR="00A018AA" w:rsidRDefault="00A018AA" w:rsidP="00684E59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DAO</w:t>
      </w:r>
      <w:r>
        <w:rPr>
          <w:rFonts w:hint="eastAsia"/>
        </w:rPr>
        <w:t>クラスの実装</w:t>
      </w:r>
    </w:p>
    <w:p w14:paraId="56095BB7" w14:textId="77777777" w:rsidR="00A018AA" w:rsidRDefault="00A018AA" w:rsidP="00684E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List&lt;UserBean&gt;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list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.createQuery(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query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40106461" w14:textId="77777777" w:rsidR="00A018AA" w:rsidRDefault="00A018AA" w:rsidP="00684E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.setFirstResult(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first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4FE7C277" w14:textId="77777777" w:rsidR="00A018AA" w:rsidRDefault="00A018AA" w:rsidP="00684E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 w:rsidRPr="00A018AA">
        <w:rPr>
          <w:rFonts w:ascii="ＭＳ ゴシック" w:eastAsia="ＭＳ ゴシック" w:cs="ＭＳ ゴシック"/>
          <w:color w:val="000000"/>
          <w:sz w:val="18"/>
          <w:szCs w:val="18"/>
        </w:rPr>
        <w:t>.setMaxResults(</w:t>
      </w:r>
      <w:r w:rsidRPr="00A018AA">
        <w:rPr>
          <w:rFonts w:ascii="ＭＳ ゴシック" w:eastAsia="ＭＳ ゴシック" w:cs="ＭＳ ゴシック"/>
          <w:color w:val="FF0000"/>
          <w:sz w:val="18"/>
          <w:szCs w:val="18"/>
        </w:rPr>
        <w:t>count</w:t>
      </w:r>
      <w:r w:rsidRPr="00A018AA"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091C3849" w14:textId="77777777" w:rsidR="00A018AA" w:rsidRDefault="00A018AA" w:rsidP="00684E59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.getResultList();</w:t>
      </w:r>
    </w:p>
    <w:p w14:paraId="1AA7EEF6" w14:textId="77777777" w:rsidR="00684E59" w:rsidRDefault="00684E59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37870DD0" w14:textId="77777777" w:rsidR="00684E59" w:rsidRDefault="00684E59" w:rsidP="00684E59">
      <w:pPr>
        <w:pStyle w:val="a0"/>
        <w:numPr>
          <w:ilvl w:val="0"/>
          <w:numId w:val="28"/>
        </w:numPr>
      </w:pPr>
      <w:r>
        <w:t>setFirstResult(</w:t>
      </w:r>
      <w:r>
        <w:rPr>
          <w:rFonts w:hint="eastAsia"/>
        </w:rPr>
        <w:t>取得位置</w:t>
      </w:r>
      <w:r>
        <w:t>)</w:t>
      </w:r>
      <w:r>
        <w:rPr>
          <w:rFonts w:hint="eastAsia"/>
        </w:rPr>
        <w:t>で取得位置＋１件目からレコードを取得</w:t>
      </w:r>
    </w:p>
    <w:p w14:paraId="5329B21D" w14:textId="77777777" w:rsidR="00684E59" w:rsidRDefault="00684E59" w:rsidP="00684E59">
      <w:pPr>
        <w:pStyle w:val="a0"/>
        <w:numPr>
          <w:ilvl w:val="0"/>
          <w:numId w:val="28"/>
        </w:numPr>
      </w:pPr>
      <w:r>
        <w:rPr>
          <w:rFonts w:hint="eastAsia"/>
        </w:rPr>
        <w:t>s</w:t>
      </w:r>
      <w:r>
        <w:t>etMaxResults(</w:t>
      </w:r>
      <w:r>
        <w:rPr>
          <w:rFonts w:hint="eastAsia"/>
        </w:rPr>
        <w:t>件数</w:t>
      </w:r>
      <w:r>
        <w:t>)</w:t>
      </w:r>
      <w:r>
        <w:rPr>
          <w:rFonts w:hint="eastAsia"/>
        </w:rPr>
        <w:t>で指定した件数分だけ結果を取得</w:t>
      </w:r>
    </w:p>
    <w:p w14:paraId="01A2DC4E" w14:textId="77777777" w:rsidR="00696AB6" w:rsidRDefault="00696AB6">
      <w:r>
        <w:br w:type="page"/>
      </w:r>
    </w:p>
    <w:p w14:paraId="5FEA40AD" w14:textId="77777777" w:rsidR="00684E59" w:rsidRDefault="00696AB6" w:rsidP="00696AB6">
      <w:pPr>
        <w:pStyle w:val="2"/>
      </w:pPr>
      <w:bookmarkStart w:id="10" w:name="_Toc514013536"/>
      <w:r>
        <w:rPr>
          <w:rFonts w:hint="eastAsia"/>
        </w:rPr>
        <w:lastRenderedPageBreak/>
        <w:t>※エンティティの連携</w:t>
      </w:r>
      <w:bookmarkEnd w:id="10"/>
    </w:p>
    <w:p w14:paraId="38C00A5C" w14:textId="77777777" w:rsidR="00696AB6" w:rsidRDefault="00696AB6" w:rsidP="00684E59">
      <w:pPr>
        <w:pStyle w:val="a0"/>
        <w:numPr>
          <w:ilvl w:val="0"/>
          <w:numId w:val="0"/>
        </w:numPr>
      </w:pPr>
    </w:p>
    <w:p w14:paraId="3A5A44BD" w14:textId="77777777" w:rsidR="00696AB6" w:rsidRDefault="00696AB6">
      <w:r>
        <w:br w:type="page"/>
      </w:r>
    </w:p>
    <w:p w14:paraId="340BCDEB" w14:textId="77777777" w:rsidR="00696AB6" w:rsidRDefault="00696AB6" w:rsidP="00696AB6">
      <w:pPr>
        <w:pStyle w:val="1"/>
      </w:pPr>
      <w:bookmarkStart w:id="11" w:name="_Toc514013537"/>
      <w:r>
        <w:rPr>
          <w:rFonts w:hint="eastAsia"/>
        </w:rPr>
        <w:lastRenderedPageBreak/>
        <w:t>サービスとコンポーネント</w:t>
      </w:r>
      <w:bookmarkEnd w:id="11"/>
    </w:p>
    <w:p w14:paraId="43E7803F" w14:textId="77777777" w:rsidR="00696AB6" w:rsidRDefault="00696AB6" w:rsidP="00684E59">
      <w:pPr>
        <w:pStyle w:val="a0"/>
        <w:numPr>
          <w:ilvl w:val="0"/>
          <w:numId w:val="0"/>
        </w:numPr>
      </w:pPr>
      <w:r>
        <w:rPr>
          <w:rFonts w:hint="eastAsia"/>
        </w:rPr>
        <w:t>Spring</w:t>
      </w:r>
      <w:r>
        <w:rPr>
          <w:rFonts w:hint="eastAsia"/>
        </w:rPr>
        <w:t>らしく、</w:t>
      </w:r>
      <w:r>
        <w:rPr>
          <w:rFonts w:hint="eastAsia"/>
        </w:rPr>
        <w:t>DI</w:t>
      </w:r>
      <w:r>
        <w:rPr>
          <w:rFonts w:hint="eastAsia"/>
        </w:rPr>
        <w:t>を用いて実装する</w:t>
      </w:r>
    </w:p>
    <w:p w14:paraId="232FBC7E" w14:textId="77777777" w:rsidR="00005909" w:rsidRDefault="00005909" w:rsidP="00684E59">
      <w:pPr>
        <w:pStyle w:val="a0"/>
        <w:numPr>
          <w:ilvl w:val="0"/>
          <w:numId w:val="0"/>
        </w:numPr>
      </w:pPr>
      <w:r>
        <w:rPr>
          <w:rFonts w:hint="eastAsia"/>
        </w:rPr>
        <w:t>▽構成概要図</w:t>
      </w:r>
    </w:p>
    <w:p w14:paraId="795EEBD0" w14:textId="77777777" w:rsidR="00696AB6" w:rsidRDefault="00005909" w:rsidP="00684E59">
      <w:pPr>
        <w:pStyle w:val="a0"/>
        <w:numPr>
          <w:ilvl w:val="0"/>
          <w:numId w:val="0"/>
        </w:num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6F07346" wp14:editId="01834B74">
                <wp:extent cx="4108450" cy="3251200"/>
                <wp:effectExtent l="0" t="0" r="25400" b="25400"/>
                <wp:docPr id="12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8450" cy="3251200"/>
                          <a:chOff x="0" y="0"/>
                          <a:chExt cx="4108450" cy="3251200"/>
                        </a:xfrm>
                      </wpg:grpSpPr>
                      <wps:wsp>
                        <wps:cNvPr id="3" name="正方形/長方形 3"/>
                        <wps:cNvSpPr/>
                        <wps:spPr>
                          <a:xfrm>
                            <a:off x="0" y="2260600"/>
                            <a:ext cx="4108450" cy="990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F9BF0" w14:textId="77777777"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ドメイン層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0"/>
                            <a:ext cx="4108450" cy="20383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FC4AF" w14:textId="77777777"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アプリケーション層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469900" y="2660650"/>
                            <a:ext cx="127635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6A999" w14:textId="77777777"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サービス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406650" y="2660650"/>
                            <a:ext cx="1276350" cy="4572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EDAE2B" w14:textId="77777777"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リポジトリ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469900" y="393700"/>
                            <a:ext cx="1276350" cy="971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B30D3" w14:textId="77777777" w:rsidR="00B015BF" w:rsidRDefault="00B015BF" w:rsidP="00696AB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コントローラー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406650" y="400050"/>
                            <a:ext cx="1276350" cy="151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73065" w14:textId="77777777" w:rsidR="00B015BF" w:rsidRDefault="00B015BF" w:rsidP="0000590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モデル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527050" y="838200"/>
                            <a:ext cx="1179195" cy="43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39164" w14:textId="77777777" w:rsidR="00B015BF" w:rsidRPr="00005909" w:rsidRDefault="00B015BF" w:rsidP="00696AB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リクエストハンドラ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2457450" y="838200"/>
                            <a:ext cx="1115060" cy="43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4B0AF9" w14:textId="77777777" w:rsidR="00B015BF" w:rsidRPr="00005909" w:rsidRDefault="00B015BF" w:rsidP="00696AB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ビジネスロジック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590800" y="1403350"/>
                            <a:ext cx="840740" cy="431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9D928" w14:textId="77777777" w:rsidR="00B015BF" w:rsidRPr="00005909" w:rsidRDefault="00B015BF" w:rsidP="00696AB6">
                              <w:pPr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エンティティ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07346" id="グループ化 12" o:spid="_x0000_s1026" style="width:323.5pt;height:256pt;mso-position-horizontal-relative:char;mso-position-vertical-relative:line" coordsize="41084,3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">
                <v:rect id="正方形/長方形 3" o:spid="_x0000_s1027" style="position:absolute;top:22606;width:4108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" fillcolor="#82c9ff [1300]" strokecolor="#003862 [1604]" strokeweight="1pt">
                  <v:textbox>
                    <w:txbxContent>
                      <w:p w14:paraId="35AF9BF0" w14:textId="77777777"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ドメイン層</w:t>
                        </w:r>
                      </w:p>
                    </w:txbxContent>
                  </v:textbox>
                </v:rect>
                <v:rect id="正方形/長方形 4" o:spid="_x0000_s1028" style="position:absolute;width:41084;height:20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" fillcolor="#82c9ff [1300]" strokecolor="#003862 [1604]" strokeweight="1pt">
                  <v:textbox>
                    <w:txbxContent>
                      <w:p w14:paraId="2B8FC4AF" w14:textId="77777777"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アプリケーション層</w:t>
                        </w:r>
                      </w:p>
                    </w:txbxContent>
                  </v:textbox>
                </v:rect>
                <v:rect id="正方形/長方形 5" o:spid="_x0000_s1029" style="position:absolute;left:4699;top:26606;width:127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" fillcolor="#43aeff [1940]" strokecolor="#003862 [1604]" strokeweight="1pt">
                  <v:textbox>
                    <w:txbxContent>
                      <w:p w14:paraId="5506A999" w14:textId="77777777"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サービス</w:t>
                        </w:r>
                      </w:p>
                    </w:txbxContent>
                  </v:textbox>
                </v:rect>
                <v:rect id="正方形/長方形 6" o:spid="_x0000_s1030" style="position:absolute;left:24066;top:26606;width:1276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" fillcolor="#43aeff [1940]" strokecolor="#003862 [1604]" strokeweight="1pt">
                  <v:textbox>
                    <w:txbxContent>
                      <w:p w14:paraId="0BEDAE2B" w14:textId="77777777"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リポジトリ</w:t>
                        </w:r>
                      </w:p>
                    </w:txbxContent>
                  </v:textbox>
                </v:rect>
                <v:rect id="正方形/長方形 7" o:spid="_x0000_s1031" style="position:absolute;left:4699;top:3937;width:12763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" fillcolor="#43aeff [1940]" strokecolor="#003862 [1604]" strokeweight="1pt">
                  <v:textbox>
                    <w:txbxContent>
                      <w:p w14:paraId="701B30D3" w14:textId="77777777" w:rsidR="00B015BF" w:rsidRDefault="00B015BF" w:rsidP="00696AB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コントローラー</w:t>
                        </w:r>
                      </w:p>
                    </w:txbxContent>
                  </v:textbox>
                </v:rect>
                <v:rect id="正方形/長方形 8" o:spid="_x0000_s1032" style="position:absolute;left:24066;top:4000;width:12764;height:1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" fillcolor="#43aeff [1940]" strokecolor="#003862 [1604]" strokeweight="1pt">
                  <v:textbox>
                    <w:txbxContent>
                      <w:p w14:paraId="7CD73065" w14:textId="77777777" w:rsidR="00B015BF" w:rsidRDefault="00B015BF" w:rsidP="0000590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モデル</w:t>
                        </w:r>
                      </w:p>
                    </w:txbxContent>
                  </v:textbox>
                </v:rect>
                <v:rect id="正方形/長方形 9" o:spid="_x0000_s1033" style="position:absolute;left:5270;top:8382;width:11792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" fillcolor="#d8d8d8 [2732]" strokecolor="#003862 [1604]" strokeweight="1pt">
                  <v:textbox>
                    <w:txbxContent>
                      <w:p w14:paraId="54739164" w14:textId="77777777" w:rsidR="00B015BF" w:rsidRPr="00005909" w:rsidRDefault="00B015BF" w:rsidP="00696AB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リクエストハンドラ</w:t>
                        </w:r>
                      </w:p>
                    </w:txbxContent>
                  </v:textbox>
                </v:rect>
                <v:rect id="正方形/長方形 10" o:spid="_x0000_s1034" style="position:absolute;left:24574;top:8382;width:11151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" fillcolor="#d8d8d8 [2732]" strokecolor="#003862 [1604]" strokeweight="1pt">
                  <v:textbox>
                    <w:txbxContent>
                      <w:p w14:paraId="644B0AF9" w14:textId="77777777" w:rsidR="00B015BF" w:rsidRPr="00005909" w:rsidRDefault="00B015BF" w:rsidP="00696AB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ビジネスロジック</w:t>
                        </w:r>
                      </w:p>
                    </w:txbxContent>
                  </v:textbox>
                </v:rect>
                <v:rect id="正方形/長方形 11" o:spid="_x0000_s1035" style="position:absolute;left:25908;top:14033;width:8407;height:43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" fillcolor="#d8d8d8 [2732]" strokecolor="#003862 [1604]" strokeweight="1pt">
                  <v:textbox>
                    <w:txbxContent>
                      <w:p w14:paraId="0EB9D928" w14:textId="77777777" w:rsidR="00B015BF" w:rsidRPr="00005909" w:rsidRDefault="00B015BF" w:rsidP="00696AB6">
                        <w:pPr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エンティティ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8973B0" w14:textId="77777777" w:rsidR="00696AB6" w:rsidRDefault="00696AB6" w:rsidP="00684E59">
      <w:pPr>
        <w:pStyle w:val="a0"/>
        <w:numPr>
          <w:ilvl w:val="0"/>
          <w:numId w:val="0"/>
        </w:numPr>
      </w:pPr>
    </w:p>
    <w:p w14:paraId="3927FAC8" w14:textId="77777777" w:rsidR="00696AB6" w:rsidRDefault="00766BCD" w:rsidP="00766BCD">
      <w:pPr>
        <w:pStyle w:val="2"/>
      </w:pPr>
      <w:r>
        <w:rPr>
          <w:rFonts w:hint="eastAsia"/>
        </w:rPr>
        <w:t>最小限の実装</w:t>
      </w:r>
    </w:p>
    <w:p w14:paraId="4DCCAE4F" w14:textId="77777777" w:rsidR="00696AB6" w:rsidRDefault="00766BCD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テーブルからレコードを全件取得するサービスを作成＆利用する</w:t>
      </w:r>
    </w:p>
    <w:p w14:paraId="4047FCDE" w14:textId="77777777" w:rsidR="005D62DE" w:rsidRDefault="00766BCD" w:rsidP="005D62DE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 w:rsidR="005D62DE">
        <w:rPr>
          <w:rFonts w:hint="eastAsia"/>
        </w:rPr>
        <w:t>サービスクラスの実装</w:t>
      </w:r>
    </w:p>
    <w:p w14:paraId="24BCA744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com.tuyano.springboot;</w:t>
      </w:r>
    </w:p>
    <w:p w14:paraId="7469B4A4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1643E8B9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java.util.List;</w:t>
      </w:r>
    </w:p>
    <w:p w14:paraId="4643BF79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javax.persistence.EntityManager;</w:t>
      </w:r>
    </w:p>
    <w:p w14:paraId="30155CA0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javax.persistence.PersistenceContext;</w:t>
      </w:r>
    </w:p>
    <w:p w14:paraId="3E8F2D88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org.springframework.stereotype.Service;</w:t>
      </w:r>
    </w:p>
    <w:p w14:paraId="15D29838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B265FB4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@Service</w:t>
      </w:r>
    </w:p>
    <w:p w14:paraId="1A32618C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SampleDataService {</w:t>
      </w:r>
    </w:p>
    <w:p w14:paraId="19D4F394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@PersistenceContext</w:t>
      </w:r>
    </w:p>
    <w:p w14:paraId="199145B1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EntityManager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752B515E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19DD7A96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List&lt;UserBean&gt; getAll(){</w:t>
      </w:r>
    </w:p>
    <w:p w14:paraId="60B494A5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 xml:space="preserve">(List&lt;UserBean&gt;) </w:t>
      </w:r>
      <w:r>
        <w:rPr>
          <w:rFonts w:ascii="ＭＳ ゴシック" w:eastAsia="ＭＳ ゴシック" w:cs="ＭＳ ゴシック"/>
          <w:color w:val="0000C0"/>
          <w:sz w:val="18"/>
          <w:szCs w:val="18"/>
          <w:u w:val="single"/>
        </w:rPr>
        <w:t>manager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.createQuery(</w:t>
      </w:r>
      <w:r>
        <w:rPr>
          <w:rFonts w:ascii="ＭＳ ゴシック" w:eastAsia="ＭＳ ゴシック" w:cs="ＭＳ ゴシック"/>
          <w:color w:val="2A00FF"/>
          <w:sz w:val="18"/>
          <w:szCs w:val="18"/>
          <w:u w:val="single"/>
        </w:rPr>
        <w:t>"from UserBean"</w:t>
      </w:r>
      <w:r>
        <w:rPr>
          <w:rFonts w:ascii="ＭＳ ゴシック" w:eastAsia="ＭＳ ゴシック" w:cs="ＭＳ ゴシック"/>
          <w:color w:val="000000"/>
          <w:sz w:val="18"/>
          <w:szCs w:val="18"/>
          <w:u w:val="single"/>
        </w:rPr>
        <w:t>).getResultList()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0AB77B13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3BF9486B" w14:textId="77777777" w:rsidR="005D62DE" w:rsidRDefault="005D62DE" w:rsidP="005D6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655BF368" w14:textId="77777777" w:rsidR="005D62DE" w:rsidRDefault="005D62DE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1395C203" w14:textId="77777777" w:rsidR="005D62DE" w:rsidRDefault="005D62DE" w:rsidP="005D62DE">
      <w:pPr>
        <w:pStyle w:val="a0"/>
        <w:numPr>
          <w:ilvl w:val="0"/>
          <w:numId w:val="28"/>
        </w:numPr>
      </w:pPr>
      <w:r>
        <w:t>@Service</w:t>
      </w:r>
      <w:r>
        <w:rPr>
          <w:rFonts w:hint="eastAsia"/>
        </w:rPr>
        <w:t>アノテーション</w:t>
      </w:r>
    </w:p>
    <w:p w14:paraId="7340AFC6" w14:textId="77777777" w:rsidR="005D62DE" w:rsidRDefault="005D62DE" w:rsidP="005D62DE">
      <w:pPr>
        <w:pStyle w:val="a0"/>
        <w:numPr>
          <w:ilvl w:val="1"/>
          <w:numId w:val="28"/>
        </w:numPr>
      </w:pPr>
      <w:r>
        <w:rPr>
          <w:rFonts w:hint="eastAsia"/>
        </w:rPr>
        <w:t>サービスとして登録するクラスに付与する</w:t>
      </w:r>
    </w:p>
    <w:p w14:paraId="13A43219" w14:textId="77777777" w:rsidR="005D62DE" w:rsidRDefault="005D62DE" w:rsidP="00C249CE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lastRenderedPageBreak/>
        <w:t>▽コントローラークラスの実装</w:t>
      </w:r>
    </w:p>
    <w:p w14:paraId="1D22A39A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@Autowired</w:t>
      </w:r>
    </w:p>
    <w:p w14:paraId="54EB1F77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SampleDataService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service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</w:p>
    <w:p w14:paraId="5B22EDDF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ind w:firstLine="720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@RequestMapping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"/service/getAll"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660C7573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ModelAndView getAll(ModelAndView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0702BD22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 xml:space="preserve">List&lt;UserBean&gt; </w:t>
      </w:r>
      <w:r>
        <w:rPr>
          <w:rFonts w:ascii="ＭＳ ゴシック" w:eastAsia="ＭＳ ゴシック" w:cs="ＭＳ ゴシック"/>
          <w:b/>
          <w:bCs/>
          <w:color w:val="FF00FF"/>
          <w:sz w:val="18"/>
          <w:szCs w:val="18"/>
        </w:rPr>
        <w:t>users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service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.getAll();</w:t>
      </w:r>
    </w:p>
    <w:p w14:paraId="0F1E7A9A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.addObject(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"users"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, </w:t>
      </w:r>
      <w:r>
        <w:rPr>
          <w:rFonts w:ascii="ＭＳ ゴシック" w:eastAsia="ＭＳ ゴシック" w:cs="ＭＳ ゴシック"/>
          <w:color w:val="FF00FF"/>
          <w:sz w:val="18"/>
          <w:szCs w:val="18"/>
        </w:rPr>
        <w:t>users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1F5210BB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.setViewName(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"service1"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2A58A4E9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mav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25BB435B" w14:textId="77777777" w:rsidR="00C249CE" w:rsidRDefault="00C249CE" w:rsidP="00C249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1C13C331" w14:textId="77777777" w:rsidR="00C249CE" w:rsidRDefault="00C249CE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3D33ED11" w14:textId="77777777" w:rsidR="00C249CE" w:rsidRDefault="00C249CE" w:rsidP="00C249CE">
      <w:pPr>
        <w:pStyle w:val="a0"/>
        <w:numPr>
          <w:ilvl w:val="0"/>
          <w:numId w:val="28"/>
        </w:numPr>
      </w:pPr>
      <w:r>
        <w:t>@Servie</w:t>
      </w:r>
      <w:r>
        <w:rPr>
          <w:rFonts w:hint="eastAsia"/>
        </w:rPr>
        <w:t>アノテーションを付与したクラスは自動で</w:t>
      </w:r>
      <w:r>
        <w:rPr>
          <w:rFonts w:hint="eastAsia"/>
        </w:rPr>
        <w:t>Bean</w:t>
      </w:r>
      <w:r>
        <w:rPr>
          <w:rFonts w:hint="eastAsia"/>
        </w:rPr>
        <w:t>化されている</w:t>
      </w:r>
    </w:p>
    <w:p w14:paraId="0C1A7CD8" w14:textId="77777777" w:rsidR="00C249CE" w:rsidRDefault="00C249CE" w:rsidP="00C249CE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アノテーションをフィールド変数に付与することで自動で割り振れる</w:t>
      </w:r>
    </w:p>
    <w:p w14:paraId="6F3431DF" w14:textId="77777777" w:rsidR="00E53FD2" w:rsidRDefault="00E53FD2">
      <w:r>
        <w:br w:type="page"/>
      </w:r>
    </w:p>
    <w:p w14:paraId="406A3C2F" w14:textId="77777777" w:rsidR="00C249CE" w:rsidRDefault="007715A2" w:rsidP="007715A2">
      <w:pPr>
        <w:pStyle w:val="2"/>
      </w:pPr>
      <w:r>
        <w:rPr>
          <w:rFonts w:hint="eastAsia"/>
        </w:rPr>
        <w:lastRenderedPageBreak/>
        <w:t>コンポーネントの利用</w:t>
      </w:r>
    </w:p>
    <w:p w14:paraId="4693C0CC" w14:textId="77777777" w:rsidR="00C249CE" w:rsidRDefault="007715A2" w:rsidP="00451162">
      <w:pPr>
        <w:pStyle w:val="a0"/>
        <w:numPr>
          <w:ilvl w:val="0"/>
          <w:numId w:val="0"/>
        </w:numPr>
        <w:spacing w:before="0" w:after="0"/>
      </w:pPr>
      <w:r>
        <w:rPr>
          <w:rFonts w:hint="eastAsia"/>
        </w:rPr>
        <w:t>▽コンポーネントクラスの作成</w:t>
      </w:r>
    </w:p>
    <w:p w14:paraId="2D583744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com.tuyano.springboot.component;</w:t>
      </w:r>
    </w:p>
    <w:p w14:paraId="2C4CE76C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1D56EB29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org.springframework.beans.factory.annotation.Autowired;</w:t>
      </w:r>
    </w:p>
    <w:p w14:paraId="2A883DF7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org.springframework.boot.ApplicationArguments;</w:t>
      </w:r>
    </w:p>
    <w:p w14:paraId="47BDFDCE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org.springframework.stereotype.Component;</w:t>
      </w:r>
    </w:p>
    <w:p w14:paraId="5EBE8FD7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FA11A4C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@Component</w:t>
      </w:r>
    </w:p>
    <w:p w14:paraId="727AC4BA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SampleComponent {</w:t>
      </w:r>
    </w:p>
    <w:p w14:paraId="6AD9FBB8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;</w:t>
      </w:r>
    </w:p>
    <w:p w14:paraId="479AAE44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141C3A40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@Autowired</w:t>
      </w:r>
    </w:p>
    <w:p w14:paraId="19F37109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SampleComponent(ApplicationArguments </w:t>
      </w:r>
      <w:r>
        <w:rPr>
          <w:rFonts w:ascii="ＭＳ ゴシック" w:eastAsia="ＭＳ ゴシック" w:cs="ＭＳ ゴシック"/>
          <w:color w:val="FF0000"/>
          <w:sz w:val="18"/>
          <w:szCs w:val="18"/>
        </w:rPr>
        <w:t>arg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 {</w:t>
      </w:r>
    </w:p>
    <w:p w14:paraId="2B441A32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0;</w:t>
      </w:r>
    </w:p>
    <w:p w14:paraId="6EADC548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1B76422F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22D5D5A0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count() {</w:t>
      </w:r>
    </w:p>
    <w:p w14:paraId="007118B8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++;</w:t>
      </w:r>
    </w:p>
    <w:p w14:paraId="0DCE0A29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34688D08" w14:textId="77777777" w:rsidR="00451162" w:rsidRDefault="00451162" w:rsidP="004511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29F72B7C" w14:textId="77777777" w:rsidR="00451162" w:rsidRDefault="00451162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0A4BFF64" w14:textId="77777777" w:rsidR="00451162" w:rsidRDefault="00451162" w:rsidP="00451162">
      <w:pPr>
        <w:pStyle w:val="a0"/>
        <w:numPr>
          <w:ilvl w:val="0"/>
          <w:numId w:val="28"/>
        </w:numPr>
      </w:pPr>
      <w:r>
        <w:rPr>
          <w:rFonts w:hint="eastAsia"/>
        </w:rPr>
        <w:t>コンポーネントとしてアプリケーションに認識させるには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を付与する</w:t>
      </w:r>
    </w:p>
    <w:p w14:paraId="2091582A" w14:textId="77777777" w:rsidR="00451162" w:rsidRDefault="00451162" w:rsidP="00451162">
      <w:pPr>
        <w:pStyle w:val="a0"/>
        <w:numPr>
          <w:ilvl w:val="0"/>
          <w:numId w:val="28"/>
        </w:numPr>
      </w:pPr>
      <w:r>
        <w:rPr>
          <w:rFonts w:hint="eastAsia"/>
        </w:rPr>
        <w:t>@</w:t>
      </w:r>
      <w:r>
        <w:t>Autowired</w:t>
      </w:r>
      <w:r>
        <w:rPr>
          <w:rFonts w:hint="eastAsia"/>
        </w:rPr>
        <w:t>を付与したコンストラクタが自動で呼び出される</w:t>
      </w:r>
    </w:p>
    <w:p w14:paraId="02F00144" w14:textId="77777777" w:rsidR="00E53FD2" w:rsidRDefault="00E53FD2" w:rsidP="00E53FD2">
      <w:pPr>
        <w:pStyle w:val="a0"/>
        <w:numPr>
          <w:ilvl w:val="0"/>
          <w:numId w:val="0"/>
        </w:numPr>
      </w:pPr>
    </w:p>
    <w:p w14:paraId="4C6D39CC" w14:textId="77777777" w:rsidR="00E53FD2" w:rsidRDefault="00E53FD2" w:rsidP="00E53FD2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▽コントローラークラスで利用する</w:t>
      </w:r>
    </w:p>
    <w:p w14:paraId="154F3020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com.tuyano.springboot.component;</w:t>
      </w:r>
    </w:p>
    <w:p w14:paraId="19F608BB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0EB99DE4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org.springframework.beans.factory.annotation.Autowired;</w:t>
      </w:r>
    </w:p>
    <w:p w14:paraId="01EAF0E6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org.springframework.stereotype.Controller;</w:t>
      </w:r>
    </w:p>
    <w:p w14:paraId="2D285C75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org.springframework.web.bind.annotation.RequestMapping;</w:t>
      </w:r>
    </w:p>
    <w:p w14:paraId="006FB121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org.springframework.web.servlet.ModelAndView;</w:t>
      </w:r>
    </w:p>
    <w:p w14:paraId="57EAE114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68C9AEE8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Controller</w:t>
      </w:r>
    </w:p>
    <w:p w14:paraId="1C47DC24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ConponentController {</w:t>
      </w:r>
    </w:p>
    <w:p w14:paraId="0BD50D19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Autowired</w:t>
      </w:r>
    </w:p>
    <w:p w14:paraId="07643E85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SampleComponent component;</w:t>
      </w:r>
    </w:p>
    <w:p w14:paraId="2BBF1DE7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5DEAF97D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RequestMapping(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"/component/count"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</w:t>
      </w:r>
    </w:p>
    <w:p w14:paraId="1A7210B2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ModelAndView count(ModelAndView mav) {</w:t>
      </w:r>
    </w:p>
    <w:p w14:paraId="24F73FCD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mav.addObject(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"count"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, component.count());</w:t>
      </w:r>
    </w:p>
    <w:p w14:paraId="3C576BB9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mav.setViewName(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"component/count"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);</w:t>
      </w:r>
    </w:p>
    <w:p w14:paraId="00CC604B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mav;</w:t>
      </w:r>
    </w:p>
    <w:p w14:paraId="3B96C6AF" w14:textId="77777777" w:rsidR="00E53FD2" w:rsidRDefault="00E53FD2" w:rsidP="00E53F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2250EC36" w14:textId="77777777" w:rsidR="00E53FD2" w:rsidRDefault="00E53FD2" w:rsidP="00E53FD2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1582A13F" w14:textId="77777777" w:rsidR="00C249CE" w:rsidRDefault="00B87FDD" w:rsidP="00684E59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4F70A841" w14:textId="77777777" w:rsidR="00B87FDD" w:rsidRDefault="00B87FDD" w:rsidP="00B87FDD">
      <w:pPr>
        <w:pStyle w:val="a0"/>
        <w:numPr>
          <w:ilvl w:val="0"/>
          <w:numId w:val="28"/>
        </w:numPr>
      </w:pPr>
      <w:r>
        <w:rPr>
          <w:rFonts w:hint="eastAsia"/>
        </w:rPr>
        <w:t>コンポーネントに</w:t>
      </w:r>
      <w:r>
        <w:rPr>
          <w:rFonts w:hint="eastAsia"/>
        </w:rPr>
        <w:t>@</w:t>
      </w:r>
      <w:r>
        <w:t>Autowired</w:t>
      </w:r>
      <w:r>
        <w:rPr>
          <w:rFonts w:hint="eastAsia"/>
        </w:rPr>
        <w:t>を付与することで自動でインスタンス化してくれる</w:t>
      </w:r>
    </w:p>
    <w:p w14:paraId="2FF3B28F" w14:textId="77777777" w:rsidR="00C249CE" w:rsidRDefault="00C249CE" w:rsidP="00684E59">
      <w:pPr>
        <w:pStyle w:val="a0"/>
        <w:numPr>
          <w:ilvl w:val="0"/>
          <w:numId w:val="0"/>
        </w:numPr>
      </w:pPr>
    </w:p>
    <w:p w14:paraId="3315F5D6" w14:textId="77777777" w:rsidR="00B87FDD" w:rsidRDefault="00B87FDD">
      <w:r>
        <w:br w:type="page"/>
      </w:r>
    </w:p>
    <w:p w14:paraId="6C84DD12" w14:textId="77777777" w:rsidR="00C249CE" w:rsidRDefault="00B87FDD" w:rsidP="00B87FDD">
      <w:pPr>
        <w:pStyle w:val="2"/>
      </w:pPr>
      <w:r>
        <w:rPr>
          <w:rFonts w:hint="eastAsia"/>
        </w:rPr>
        <w:lastRenderedPageBreak/>
        <w:t>構成クラスの利用</w:t>
      </w:r>
    </w:p>
    <w:p w14:paraId="4021DC92" w14:textId="77777777" w:rsidR="00C249CE" w:rsidRPr="00B87FDD" w:rsidRDefault="00B87FDD" w:rsidP="00684E59">
      <w:pPr>
        <w:pStyle w:val="a0"/>
        <w:numPr>
          <w:ilvl w:val="0"/>
          <w:numId w:val="0"/>
        </w:numPr>
      </w:pPr>
      <w:r>
        <w:rPr>
          <w:rFonts w:hint="eastAsia"/>
        </w:rPr>
        <w:t>構成クラスを利用することで</w:t>
      </w:r>
      <w:r>
        <w:rPr>
          <w:rFonts w:hint="eastAsia"/>
        </w:rPr>
        <w:t>POJO</w:t>
      </w:r>
      <w:r>
        <w:rPr>
          <w:rFonts w:hint="eastAsia"/>
        </w:rPr>
        <w:t>クラスを</w:t>
      </w:r>
      <w:r>
        <w:rPr>
          <w:rFonts w:hint="eastAsia"/>
        </w:rPr>
        <w:t>Bean</w:t>
      </w:r>
      <w:r>
        <w:rPr>
          <w:rFonts w:hint="eastAsia"/>
        </w:rPr>
        <w:t>登録して利用することができる</w:t>
      </w:r>
    </w:p>
    <w:p w14:paraId="6E17AF91" w14:textId="77777777" w:rsidR="00B87FDD" w:rsidRDefault="00B87FDD" w:rsidP="00B87FDD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Bean</w:t>
      </w:r>
      <w:r>
        <w:rPr>
          <w:rFonts w:hint="eastAsia"/>
        </w:rPr>
        <w:t>クラスの作成</w:t>
      </w:r>
    </w:p>
    <w:p w14:paraId="1DB74869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com.tuyano.springboot.component;</w:t>
      </w:r>
    </w:p>
    <w:p w14:paraId="1B61AC01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0D105D43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SampleBean {</w:t>
      </w:r>
    </w:p>
    <w:p w14:paraId="47D67DF9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private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= 0;</w:t>
      </w:r>
    </w:p>
    <w:p w14:paraId="0AABA0DD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546E4DF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int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count() {</w:t>
      </w:r>
    </w:p>
    <w:p w14:paraId="3BC72DC2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this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.</w:t>
      </w:r>
      <w:r>
        <w:rPr>
          <w:rFonts w:ascii="ＭＳ ゴシック" w:eastAsia="ＭＳ ゴシック" w:cs="ＭＳ ゴシック"/>
          <w:color w:val="0000C0"/>
          <w:sz w:val="18"/>
          <w:szCs w:val="18"/>
        </w:rPr>
        <w:t>counter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>++;</w:t>
      </w:r>
    </w:p>
    <w:p w14:paraId="633330EF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3DE92946" w14:textId="77777777" w:rsidR="00B87FDD" w:rsidRDefault="00B87FDD" w:rsidP="00B87FDD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cs="ＭＳ ゴシック"/>
          <w:color w:val="00000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34E14436" w14:textId="77777777" w:rsidR="00B87FDD" w:rsidRDefault="00B87FDD" w:rsidP="00B87FDD">
      <w:pPr>
        <w:pStyle w:val="a0"/>
        <w:numPr>
          <w:ilvl w:val="0"/>
          <w:numId w:val="0"/>
        </w:numPr>
      </w:pPr>
    </w:p>
    <w:p w14:paraId="4102A708" w14:textId="77777777" w:rsidR="00B87FDD" w:rsidRDefault="00B87FDD" w:rsidP="00B87FDD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▽構成クラスの作成</w:t>
      </w:r>
    </w:p>
    <w:p w14:paraId="1DCEA876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package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com.tuyano.springboot.component;</w:t>
      </w:r>
    </w:p>
    <w:p w14:paraId="1C218672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4D2F7325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org.springframework.context.annotation.Bean;</w:t>
      </w:r>
    </w:p>
    <w:p w14:paraId="306120F8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import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org.springframework.context.annotation.Configuration;</w:t>
      </w:r>
    </w:p>
    <w:p w14:paraId="193A8B5C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</w:p>
    <w:p w14:paraId="760103E9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646464"/>
          <w:sz w:val="18"/>
          <w:szCs w:val="18"/>
        </w:rPr>
        <w:t>@Configuration</w:t>
      </w:r>
    </w:p>
    <w:p w14:paraId="20000A64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class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AppConfig {</w:t>
      </w:r>
    </w:p>
    <w:p w14:paraId="3C9B64D6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646464"/>
          <w:sz w:val="18"/>
          <w:szCs w:val="18"/>
        </w:rPr>
        <w:t>@Bean</w:t>
      </w:r>
    </w:p>
    <w:p w14:paraId="30783CA9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public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SampleBean get() {</w:t>
      </w:r>
    </w:p>
    <w:p w14:paraId="0FBBEDD9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ab/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  <w:u w:val="single"/>
        </w:rPr>
        <w:t>return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</w:t>
      </w:r>
      <w:r>
        <w:rPr>
          <w:rFonts w:ascii="ＭＳ ゴシック" w:eastAsia="ＭＳ ゴシック" w:cs="ＭＳ ゴシック"/>
          <w:b/>
          <w:bCs/>
          <w:color w:val="7F0055"/>
          <w:sz w:val="18"/>
          <w:szCs w:val="18"/>
        </w:rPr>
        <w:t>new</w:t>
      </w:r>
      <w:r>
        <w:rPr>
          <w:rFonts w:ascii="ＭＳ ゴシック" w:eastAsia="ＭＳ ゴシック" w:cs="ＭＳ ゴシック"/>
          <w:color w:val="000000"/>
          <w:sz w:val="18"/>
          <w:szCs w:val="18"/>
        </w:rPr>
        <w:t xml:space="preserve"> SampleBean();</w:t>
      </w:r>
    </w:p>
    <w:p w14:paraId="37A05821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ab/>
        <w:t>}</w:t>
      </w:r>
    </w:p>
    <w:p w14:paraId="1D61A99B" w14:textId="77777777" w:rsidR="00B87FDD" w:rsidRDefault="00B87FDD" w:rsidP="00B87F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}</w:t>
      </w:r>
    </w:p>
    <w:p w14:paraId="46B45AF4" w14:textId="77777777" w:rsidR="00B87FDD" w:rsidRDefault="00B87FDD" w:rsidP="00B87FDD">
      <w:pPr>
        <w:pStyle w:val="a0"/>
        <w:numPr>
          <w:ilvl w:val="0"/>
          <w:numId w:val="0"/>
        </w:numPr>
      </w:pPr>
      <w:r>
        <w:rPr>
          <w:rFonts w:hint="eastAsia"/>
        </w:rPr>
        <w:t>ポイント！</w:t>
      </w:r>
    </w:p>
    <w:p w14:paraId="10120C99" w14:textId="77777777" w:rsidR="00B87FDD" w:rsidRDefault="00686E23" w:rsidP="00B87FDD">
      <w:pPr>
        <w:pStyle w:val="a0"/>
        <w:numPr>
          <w:ilvl w:val="0"/>
          <w:numId w:val="28"/>
        </w:numPr>
      </w:pPr>
      <w:r>
        <w:t>@Configuration</w:t>
      </w:r>
      <w:r>
        <w:rPr>
          <w:rFonts w:hint="eastAsia"/>
        </w:rPr>
        <w:t>アノテーションを付与することでアプリが構成クラスだと認識する</w:t>
      </w:r>
    </w:p>
    <w:p w14:paraId="1F7A07C6" w14:textId="77777777" w:rsidR="00686E23" w:rsidRDefault="00686E23" w:rsidP="00B87FDD">
      <w:pPr>
        <w:pStyle w:val="a0"/>
        <w:numPr>
          <w:ilvl w:val="0"/>
          <w:numId w:val="28"/>
        </w:numPr>
      </w:pPr>
      <w:r>
        <w:rPr>
          <w:rFonts w:hint="eastAsia"/>
        </w:rPr>
        <w:t>取得したい</w:t>
      </w:r>
      <w:r>
        <w:rPr>
          <w:rFonts w:hint="eastAsia"/>
        </w:rPr>
        <w:t>Bean</w:t>
      </w:r>
      <w:r>
        <w:rPr>
          <w:rFonts w:hint="eastAsia"/>
        </w:rPr>
        <w:t>クラスを返すメソッドを作成する</w:t>
      </w:r>
    </w:p>
    <w:p w14:paraId="278907A1" w14:textId="77777777" w:rsidR="00686E23" w:rsidRDefault="00686E23" w:rsidP="00686E23">
      <w:pPr>
        <w:pStyle w:val="a0"/>
        <w:numPr>
          <w:ilvl w:val="1"/>
          <w:numId w:val="28"/>
        </w:numPr>
      </w:pPr>
      <w:r>
        <w:rPr>
          <w:rFonts w:hint="eastAsia"/>
        </w:rPr>
        <w:t>メソッド名は任意</w:t>
      </w:r>
    </w:p>
    <w:p w14:paraId="4EF67704" w14:textId="77777777" w:rsidR="00686E23" w:rsidRDefault="00686E23" w:rsidP="00686E23">
      <w:pPr>
        <w:pStyle w:val="a0"/>
        <w:numPr>
          <w:ilvl w:val="1"/>
          <w:numId w:val="28"/>
        </w:numPr>
      </w:pPr>
      <w:r>
        <w:rPr>
          <w:rFonts w:hint="eastAsia"/>
        </w:rPr>
        <w:t>@</w:t>
      </w:r>
      <w:r>
        <w:t>Bean</w:t>
      </w:r>
      <w:r>
        <w:rPr>
          <w:rFonts w:hint="eastAsia"/>
        </w:rPr>
        <w:t>アノテーションによってメソッドが実行されてアプリに</w:t>
      </w:r>
      <w:r>
        <w:rPr>
          <w:rFonts w:hint="eastAsia"/>
        </w:rPr>
        <w:t>Bean</w:t>
      </w:r>
      <w:r>
        <w:rPr>
          <w:rFonts w:hint="eastAsia"/>
        </w:rPr>
        <w:t>登録される（？）</w:t>
      </w:r>
    </w:p>
    <w:p w14:paraId="6040B1E3" w14:textId="77777777" w:rsidR="00686E23" w:rsidRDefault="00686E23">
      <w:r>
        <w:br w:type="page"/>
      </w:r>
    </w:p>
    <w:p w14:paraId="2CF53EB6" w14:textId="77777777" w:rsidR="00B87FDD" w:rsidRDefault="00686E23" w:rsidP="00686E23">
      <w:pPr>
        <w:pStyle w:val="1"/>
      </w:pPr>
      <w:r>
        <w:rPr>
          <w:rFonts w:hint="eastAsia"/>
        </w:rPr>
        <w:lastRenderedPageBreak/>
        <w:t>覚えておきたいその他の機能</w:t>
      </w:r>
    </w:p>
    <w:p w14:paraId="57739F83" w14:textId="77777777" w:rsidR="00B87FDD" w:rsidRDefault="00686E23" w:rsidP="00686E23">
      <w:pPr>
        <w:pStyle w:val="2"/>
      </w:pPr>
      <w:r>
        <w:rPr>
          <w:rFonts w:hint="eastAsia"/>
        </w:rPr>
        <w:t>ページネーション</w:t>
      </w:r>
    </w:p>
    <w:p w14:paraId="09BB44CD" w14:textId="77777777" w:rsidR="00686E23" w:rsidRDefault="00686E23" w:rsidP="00B87FDD">
      <w:pPr>
        <w:pStyle w:val="a0"/>
        <w:numPr>
          <w:ilvl w:val="0"/>
          <w:numId w:val="0"/>
        </w:numPr>
      </w:pPr>
      <w:r>
        <w:rPr>
          <w:rFonts w:hint="eastAsia"/>
        </w:rPr>
        <w:t>DB</w:t>
      </w:r>
      <w:r>
        <w:rPr>
          <w:rFonts w:hint="eastAsia"/>
        </w:rPr>
        <w:t>の検索結果に対して「〇件目から〇件取得したい」というときに便利</w:t>
      </w:r>
    </w:p>
    <w:p w14:paraId="704B28A3" w14:textId="77777777" w:rsidR="00686E23" w:rsidRDefault="00686E23" w:rsidP="00B87FDD">
      <w:pPr>
        <w:pStyle w:val="a0"/>
        <w:numPr>
          <w:ilvl w:val="0"/>
          <w:numId w:val="0"/>
        </w:numPr>
      </w:pPr>
    </w:p>
    <w:p w14:paraId="0E62EFF3" w14:textId="77777777" w:rsidR="00EF244F" w:rsidRDefault="00EF244F" w:rsidP="00B87FDD">
      <w:pPr>
        <w:pStyle w:val="a0"/>
        <w:numPr>
          <w:ilvl w:val="0"/>
          <w:numId w:val="0"/>
        </w:numPr>
      </w:pPr>
      <w:r>
        <w:rPr>
          <w:rFonts w:hint="eastAsia"/>
        </w:rPr>
        <w:t>※準備中</w:t>
      </w:r>
    </w:p>
    <w:p w14:paraId="049C0523" w14:textId="77777777" w:rsidR="00EF244F" w:rsidRDefault="00EF244F" w:rsidP="00B87FDD">
      <w:pPr>
        <w:pStyle w:val="a0"/>
        <w:numPr>
          <w:ilvl w:val="0"/>
          <w:numId w:val="0"/>
        </w:numPr>
      </w:pPr>
    </w:p>
    <w:p w14:paraId="707DCA9B" w14:textId="77777777" w:rsidR="00EF244F" w:rsidRDefault="00325313" w:rsidP="00325313">
      <w:pPr>
        <w:pStyle w:val="2"/>
      </w:pPr>
      <w:r>
        <w:rPr>
          <w:rFonts w:hint="eastAsia"/>
        </w:rPr>
        <w:t>実行</w:t>
      </w:r>
      <w:r>
        <w:rPr>
          <w:rFonts w:hint="eastAsia"/>
        </w:rPr>
        <w:t>SQL</w:t>
      </w:r>
      <w:r>
        <w:rPr>
          <w:rFonts w:hint="eastAsia"/>
        </w:rPr>
        <w:t>のコンソール出力</w:t>
      </w:r>
    </w:p>
    <w:p w14:paraId="24D293AC" w14:textId="77777777" w:rsidR="00325313" w:rsidRPr="00325313" w:rsidRDefault="00325313" w:rsidP="00325313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リポジトリの</w:t>
      </w:r>
      <w:r>
        <w:rPr>
          <w:rFonts w:hint="eastAsia"/>
        </w:rPr>
        <w:t>SQL</w:t>
      </w:r>
      <w:r>
        <w:rPr>
          <w:rFonts w:hint="eastAsia"/>
        </w:rPr>
        <w:t>自動生成をした際に</w:t>
      </w:r>
      <w:r>
        <w:rPr>
          <w:rFonts w:hint="eastAsia"/>
        </w:rPr>
        <w:t>SQL</w:t>
      </w:r>
      <w:r>
        <w:rPr>
          <w:rFonts w:hint="eastAsia"/>
        </w:rPr>
        <w:t>を確認するために使える</w:t>
      </w:r>
    </w:p>
    <w:p w14:paraId="3D77EE99" w14:textId="77777777" w:rsidR="00325313" w:rsidRDefault="00325313" w:rsidP="00325313">
      <w:pPr>
        <w:pStyle w:val="a0"/>
        <w:numPr>
          <w:ilvl w:val="0"/>
          <w:numId w:val="0"/>
        </w:numPr>
        <w:spacing w:after="0"/>
      </w:pPr>
      <w:r>
        <w:rPr>
          <w:rFonts w:hint="eastAsia"/>
        </w:rPr>
        <w:t>▽</w:t>
      </w:r>
      <w:r>
        <w:rPr>
          <w:rFonts w:hint="eastAsia"/>
        </w:rPr>
        <w:t>a</w:t>
      </w:r>
      <w:r>
        <w:t>ppliction.properties</w:t>
      </w:r>
    </w:p>
    <w:p w14:paraId="3D093781" w14:textId="77777777" w:rsidR="00325313" w:rsidRDefault="00325313" w:rsidP="003253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spring.jpa.properties.hibernate.show_sql=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true</w:t>
      </w:r>
    </w:p>
    <w:p w14:paraId="25A31420" w14:textId="77777777" w:rsidR="00325313" w:rsidRDefault="00325313" w:rsidP="003253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spring.jpa.properties.hibernate.use_sql_comments=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true</w:t>
      </w:r>
    </w:p>
    <w:p w14:paraId="7C47D54E" w14:textId="77777777" w:rsidR="00325313" w:rsidRDefault="00325313" w:rsidP="003253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ＭＳ ゴシック" w:eastAsia="ＭＳ ゴシック" w:cs="ＭＳ ゴシック"/>
          <w:color w:val="7F7F7F" w:themeColor="text1" w:themeTint="80"/>
          <w:sz w:val="18"/>
          <w:szCs w:val="18"/>
        </w:rPr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spring.jpa.properties.hibernate.format_sql=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true</w:t>
      </w:r>
    </w:p>
    <w:p w14:paraId="6ACF0EB0" w14:textId="77777777" w:rsidR="00325313" w:rsidRDefault="00325313" w:rsidP="00325313">
      <w:pPr>
        <w:pStyle w:val="a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</w:pPr>
      <w:r>
        <w:rPr>
          <w:rFonts w:ascii="ＭＳ ゴシック" w:eastAsia="ＭＳ ゴシック" w:cs="ＭＳ ゴシック"/>
          <w:color w:val="000000"/>
          <w:sz w:val="18"/>
          <w:szCs w:val="18"/>
        </w:rPr>
        <w:t>spring.jpa.properties.hibernate.type=</w:t>
      </w:r>
      <w:r>
        <w:rPr>
          <w:rFonts w:ascii="ＭＳ ゴシック" w:eastAsia="ＭＳ ゴシック" w:cs="ＭＳ ゴシック"/>
          <w:color w:val="2A00FF"/>
          <w:sz w:val="18"/>
          <w:szCs w:val="18"/>
        </w:rPr>
        <w:t>trace</w:t>
      </w:r>
    </w:p>
    <w:p w14:paraId="247371CC" w14:textId="77777777" w:rsidR="00686E23" w:rsidRDefault="00686E23" w:rsidP="00B87FDD">
      <w:pPr>
        <w:pStyle w:val="a0"/>
        <w:numPr>
          <w:ilvl w:val="0"/>
          <w:numId w:val="0"/>
        </w:numPr>
      </w:pPr>
    </w:p>
    <w:p w14:paraId="7BE15C53" w14:textId="77777777" w:rsidR="00325313" w:rsidRDefault="00325313" w:rsidP="00B87FDD">
      <w:pPr>
        <w:pStyle w:val="a0"/>
        <w:numPr>
          <w:ilvl w:val="0"/>
          <w:numId w:val="0"/>
        </w:numPr>
      </w:pPr>
    </w:p>
    <w:p w14:paraId="0F9FC55B" w14:textId="77777777" w:rsidR="00325313" w:rsidRDefault="00325313" w:rsidP="00B87FDD">
      <w:pPr>
        <w:pStyle w:val="a0"/>
        <w:numPr>
          <w:ilvl w:val="0"/>
          <w:numId w:val="0"/>
        </w:numPr>
      </w:pPr>
    </w:p>
    <w:p w14:paraId="7F62E86E" w14:textId="77777777" w:rsidR="00686E23" w:rsidRDefault="00686E23" w:rsidP="00B87FDD">
      <w:pPr>
        <w:pStyle w:val="a0"/>
        <w:numPr>
          <w:ilvl w:val="0"/>
          <w:numId w:val="0"/>
        </w:numPr>
      </w:pPr>
    </w:p>
    <w:p w14:paraId="107BC2E5" w14:textId="77777777" w:rsidR="00686E23" w:rsidRPr="00B87FDD" w:rsidRDefault="00686E23" w:rsidP="00B87FDD">
      <w:pPr>
        <w:pStyle w:val="a0"/>
        <w:numPr>
          <w:ilvl w:val="0"/>
          <w:numId w:val="0"/>
        </w:numPr>
      </w:pPr>
    </w:p>
    <w:sectPr w:rsidR="00686E23" w:rsidRPr="00B87FDD" w:rsidSect="00BD4609"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AA942" w14:textId="77777777" w:rsidR="00363A04" w:rsidRDefault="00363A04">
      <w:pPr>
        <w:spacing w:before="0" w:after="0" w:line="240" w:lineRule="auto"/>
      </w:pPr>
      <w:r>
        <w:separator/>
      </w:r>
    </w:p>
    <w:p w14:paraId="10DC2E22" w14:textId="77777777" w:rsidR="00363A04" w:rsidRDefault="00363A04"/>
  </w:endnote>
  <w:endnote w:type="continuationSeparator" w:id="0">
    <w:p w14:paraId="32D7A576" w14:textId="77777777" w:rsidR="00363A04" w:rsidRDefault="00363A04">
      <w:pPr>
        <w:spacing w:before="0" w:after="0" w:line="240" w:lineRule="auto"/>
      </w:pPr>
      <w:r>
        <w:continuationSeparator/>
      </w:r>
    </w:p>
    <w:p w14:paraId="15F3804E" w14:textId="77777777" w:rsidR="00363A04" w:rsidRDefault="00363A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1551" w14:textId="77777777" w:rsidR="00363A04" w:rsidRDefault="00363A04">
      <w:pPr>
        <w:spacing w:before="0" w:after="0" w:line="240" w:lineRule="auto"/>
      </w:pPr>
      <w:r>
        <w:separator/>
      </w:r>
    </w:p>
    <w:p w14:paraId="07EFB4BF" w14:textId="77777777" w:rsidR="00363A04" w:rsidRDefault="00363A04"/>
  </w:footnote>
  <w:footnote w:type="continuationSeparator" w:id="0">
    <w:p w14:paraId="1C12FB56" w14:textId="77777777" w:rsidR="00363A04" w:rsidRDefault="00363A04">
      <w:pPr>
        <w:spacing w:before="0" w:after="0" w:line="240" w:lineRule="auto"/>
      </w:pPr>
      <w:r>
        <w:continuationSeparator/>
      </w:r>
    </w:p>
    <w:p w14:paraId="1F40D9A7" w14:textId="77777777" w:rsidR="00363A04" w:rsidRDefault="00363A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880BC8"/>
    <w:multiLevelType w:val="hybridMultilevel"/>
    <w:tmpl w:val="E8523952"/>
    <w:lvl w:ilvl="0" w:tplc="A4DC25D6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066A9"/>
    <w:multiLevelType w:val="hybridMultilevel"/>
    <w:tmpl w:val="41E0B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254EA"/>
    <w:multiLevelType w:val="multilevel"/>
    <w:tmpl w:val="48B26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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34715"/>
    <w:multiLevelType w:val="hybridMultilevel"/>
    <w:tmpl w:val="864A3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3466C"/>
    <w:multiLevelType w:val="hybridMultilevel"/>
    <w:tmpl w:val="E03282A2"/>
    <w:lvl w:ilvl="0" w:tplc="05446A04">
      <w:numFmt w:val="bullet"/>
      <w:lvlText w:val="・"/>
      <w:lvlJc w:val="left"/>
      <w:pPr>
        <w:ind w:left="114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70C3C4E"/>
    <w:multiLevelType w:val="hybridMultilevel"/>
    <w:tmpl w:val="4DE26198"/>
    <w:lvl w:ilvl="0" w:tplc="05446A04">
      <w:numFmt w:val="bullet"/>
      <w:lvlText w:val="・"/>
      <w:lvlJc w:val="left"/>
      <w:pPr>
        <w:ind w:left="78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74B01AC"/>
    <w:multiLevelType w:val="hybridMultilevel"/>
    <w:tmpl w:val="9280A2C2"/>
    <w:lvl w:ilvl="0" w:tplc="05446A04">
      <w:numFmt w:val="bullet"/>
      <w:lvlText w:val="・"/>
      <w:lvlJc w:val="left"/>
      <w:pPr>
        <w:ind w:left="108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8445093"/>
    <w:multiLevelType w:val="hybridMultilevel"/>
    <w:tmpl w:val="D878EE0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6A546F35"/>
    <w:multiLevelType w:val="multilevel"/>
    <w:tmpl w:val="DD022E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>
      <w:start w:val="1"/>
      <w:numFmt w:val="decimalEnclosedCircle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92F7D"/>
    <w:multiLevelType w:val="hybridMultilevel"/>
    <w:tmpl w:val="0FB6084A"/>
    <w:lvl w:ilvl="0" w:tplc="5F00E51C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1D72486"/>
    <w:multiLevelType w:val="hybridMultilevel"/>
    <w:tmpl w:val="3B268336"/>
    <w:lvl w:ilvl="0" w:tplc="05446A04">
      <w:numFmt w:val="bullet"/>
      <w:lvlText w:val="・"/>
      <w:lvlJc w:val="left"/>
      <w:pPr>
        <w:ind w:left="780" w:hanging="42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9100C"/>
    <w:multiLevelType w:val="hybridMultilevel"/>
    <w:tmpl w:val="BAE21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0E25C6"/>
    <w:multiLevelType w:val="hybridMultilevel"/>
    <w:tmpl w:val="8A94E9D4"/>
    <w:lvl w:ilvl="0" w:tplc="92A2CCF0">
      <w:start w:val="1"/>
      <w:numFmt w:val="decimalEnclosedCircle"/>
      <w:lvlText w:val="%1"/>
      <w:lvlJc w:val="left"/>
      <w:pPr>
        <w:ind w:left="360" w:hanging="360"/>
      </w:pPr>
      <w:rPr>
        <w:rFonts w:ascii="ＭＳ 明朝" w:eastAsia="ＭＳ 明朝" w:hAnsi="ＭＳ 明朝" w:cs="ＭＳ 明朝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8"/>
  </w:num>
  <w:num w:numId="5">
    <w:abstractNumId w:val="16"/>
  </w:num>
  <w:num w:numId="6">
    <w:abstractNumId w:val="21"/>
  </w:num>
  <w:num w:numId="7">
    <w:abstractNumId w:val="10"/>
  </w:num>
  <w:num w:numId="8">
    <w:abstractNumId w:val="29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9"/>
  </w:num>
  <w:num w:numId="21">
    <w:abstractNumId w:val="24"/>
  </w:num>
  <w:num w:numId="22">
    <w:abstractNumId w:val="27"/>
  </w:num>
  <w:num w:numId="23">
    <w:abstractNumId w:val="14"/>
  </w:num>
  <w:num w:numId="24">
    <w:abstractNumId w:val="23"/>
  </w:num>
  <w:num w:numId="25">
    <w:abstractNumId w:val="28"/>
  </w:num>
  <w:num w:numId="26">
    <w:abstractNumId w:val="31"/>
  </w:num>
  <w:num w:numId="27">
    <w:abstractNumId w:val="19"/>
  </w:num>
  <w:num w:numId="28">
    <w:abstractNumId w:val="26"/>
  </w:num>
  <w:num w:numId="29">
    <w:abstractNumId w:val="22"/>
  </w:num>
  <w:num w:numId="30">
    <w:abstractNumId w:val="30"/>
  </w:num>
  <w:num w:numId="31">
    <w:abstractNumId w:val="25"/>
  </w:num>
  <w:num w:numId="32">
    <w:abstractNumId w:val="20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09"/>
    <w:rsid w:val="00005909"/>
    <w:rsid w:val="0000795A"/>
    <w:rsid w:val="000244BD"/>
    <w:rsid w:val="00055DA4"/>
    <w:rsid w:val="000840F4"/>
    <w:rsid w:val="000C0E7C"/>
    <w:rsid w:val="000C45B1"/>
    <w:rsid w:val="001317C3"/>
    <w:rsid w:val="00165190"/>
    <w:rsid w:val="001D5CCB"/>
    <w:rsid w:val="00227DF5"/>
    <w:rsid w:val="002525BC"/>
    <w:rsid w:val="0025390F"/>
    <w:rsid w:val="002D22E0"/>
    <w:rsid w:val="003008EC"/>
    <w:rsid w:val="003112E5"/>
    <w:rsid w:val="00325313"/>
    <w:rsid w:val="00351E56"/>
    <w:rsid w:val="00363A04"/>
    <w:rsid w:val="003E1C12"/>
    <w:rsid w:val="00407AC1"/>
    <w:rsid w:val="00451162"/>
    <w:rsid w:val="0045509A"/>
    <w:rsid w:val="005968DE"/>
    <w:rsid w:val="005D3E2C"/>
    <w:rsid w:val="005D62DE"/>
    <w:rsid w:val="0064227B"/>
    <w:rsid w:val="00684E59"/>
    <w:rsid w:val="00686E23"/>
    <w:rsid w:val="00696AB6"/>
    <w:rsid w:val="006B45A5"/>
    <w:rsid w:val="006E6862"/>
    <w:rsid w:val="006F41FA"/>
    <w:rsid w:val="00716109"/>
    <w:rsid w:val="0072122D"/>
    <w:rsid w:val="0075279C"/>
    <w:rsid w:val="00766BCD"/>
    <w:rsid w:val="007715A2"/>
    <w:rsid w:val="00796CB4"/>
    <w:rsid w:val="007B5C59"/>
    <w:rsid w:val="008D6C6F"/>
    <w:rsid w:val="008D7A9E"/>
    <w:rsid w:val="008E0864"/>
    <w:rsid w:val="009251D5"/>
    <w:rsid w:val="009D5870"/>
    <w:rsid w:val="009F5E2B"/>
    <w:rsid w:val="00A018AA"/>
    <w:rsid w:val="00A310FB"/>
    <w:rsid w:val="00A35F51"/>
    <w:rsid w:val="00AC7771"/>
    <w:rsid w:val="00B015BF"/>
    <w:rsid w:val="00B21C1B"/>
    <w:rsid w:val="00B30639"/>
    <w:rsid w:val="00B71C13"/>
    <w:rsid w:val="00B731E2"/>
    <w:rsid w:val="00B87FDD"/>
    <w:rsid w:val="00BD4609"/>
    <w:rsid w:val="00C16E2D"/>
    <w:rsid w:val="00C249CE"/>
    <w:rsid w:val="00C52FC2"/>
    <w:rsid w:val="00CB2038"/>
    <w:rsid w:val="00CC077F"/>
    <w:rsid w:val="00D17191"/>
    <w:rsid w:val="00D4304F"/>
    <w:rsid w:val="00D651B9"/>
    <w:rsid w:val="00DF1FBA"/>
    <w:rsid w:val="00DF4318"/>
    <w:rsid w:val="00E305BE"/>
    <w:rsid w:val="00E320A1"/>
    <w:rsid w:val="00E42530"/>
    <w:rsid w:val="00E53907"/>
    <w:rsid w:val="00E53FD2"/>
    <w:rsid w:val="00EC0F68"/>
    <w:rsid w:val="00EC5313"/>
    <w:rsid w:val="00EF01DB"/>
    <w:rsid w:val="00EF244F"/>
    <w:rsid w:val="00F03145"/>
    <w:rsid w:val="00F34934"/>
    <w:rsid w:val="00FB431B"/>
    <w:rsid w:val="00FB627D"/>
    <w:rsid w:val="00FE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5654C3"/>
  <w15:chartTrackingRefBased/>
  <w15:docId w15:val="{509FA764-AC9E-43DF-B79B-777EB1A0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C5313"/>
    <w:rPr>
      <w:color w:val="595959" w:themeColor="text1" w:themeTint="A6"/>
    </w:rPr>
  </w:style>
  <w:style w:type="paragraph" w:styleId="1">
    <w:name w:val="heading 1"/>
    <w:basedOn w:val="a1"/>
    <w:link w:val="10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0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a6">
    <w:name w:val="表題 (文字)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見出し 1 (文字)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見出し 2 (文字)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ヘッダー (文字)"/>
    <w:basedOn w:val="a2"/>
    <w:link w:val="a9"/>
    <w:uiPriority w:val="99"/>
  </w:style>
  <w:style w:type="paragraph" w:styleId="21">
    <w:name w:val="Intense Quote"/>
    <w:basedOn w:val="a1"/>
    <w:next w:val="a1"/>
    <w:link w:val="2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c">
    <w:name w:val="ビジネス文書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題 (文字)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e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23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f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0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af3">
    <w:name w:val="TOC Heading"/>
    <w:basedOn w:val="1"/>
    <w:next w:val="a1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af4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5">
    <w:name w:val="footer"/>
    <w:basedOn w:val="a1"/>
    <w:link w:val="af6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6">
    <w:name w:val="フッター (文字)"/>
    <w:basedOn w:val="a2"/>
    <w:link w:val="af5"/>
    <w:uiPriority w:val="99"/>
    <w:rPr>
      <w:color w:val="FFFFFF" w:themeColor="background1"/>
      <w:shd w:val="clear" w:color="auto" w:fill="0072C6" w:themeFill="accent1"/>
    </w:rPr>
  </w:style>
  <w:style w:type="paragraph" w:styleId="af7">
    <w:name w:val="Quote"/>
    <w:basedOn w:val="a1"/>
    <w:next w:val="a1"/>
    <w:link w:val="af8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8">
    <w:name w:val="引用文 (文字)"/>
    <w:basedOn w:val="a2"/>
    <w:link w:val="af7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22">
    <w:name w:val="引用文 2 (文字)"/>
    <w:basedOn w:val="a2"/>
    <w:link w:val="21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0">
    <w:name w:val="見出し 3 (文字)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9">
    <w:name w:val="Balloon Text"/>
    <w:basedOn w:val="a1"/>
    <w:link w:val="afa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吹き出し (文字)"/>
    <w:basedOn w:val="a2"/>
    <w:link w:val="af9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2">
    <w:name w:val="本文 3 (文字)"/>
    <w:basedOn w:val="a2"/>
    <w:link w:val="31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b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afd">
    <w:name w:val="コメント文字列 (文字)"/>
    <w:basedOn w:val="a2"/>
    <w:link w:val="afc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B431B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1">
    <w:name w:val="見出しマップ (文字)"/>
    <w:basedOn w:val="a2"/>
    <w:link w:val="aff0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3">
    <w:name w:val="文末脚注文字列 (文字)"/>
    <w:basedOn w:val="a2"/>
    <w:link w:val="aff2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f4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aff6">
    <w:name w:val="脚注文字列 (文字)"/>
    <w:basedOn w:val="a2"/>
    <w:link w:val="aff5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aff8">
    <w:name w:val="マクロ文字列 (文字)"/>
    <w:basedOn w:val="a2"/>
    <w:link w:val="aff7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9">
    <w:name w:val="Plain Text"/>
    <w:basedOn w:val="a1"/>
    <w:link w:val="affa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affa">
    <w:name w:val="書式なし (文字)"/>
    <w:basedOn w:val="a2"/>
    <w:link w:val="aff9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3">
    <w:name w:val="Body Text Indent 3"/>
    <w:basedOn w:val="a1"/>
    <w:link w:val="34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4">
    <w:name w:val="本文インデント 3 (文字)"/>
    <w:basedOn w:val="a2"/>
    <w:link w:val="3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b">
    <w:name w:val="List Paragraph"/>
    <w:basedOn w:val="a1"/>
    <w:uiPriority w:val="34"/>
    <w:unhideWhenUsed/>
    <w:qFormat/>
    <w:rsid w:val="0025390F"/>
    <w:pPr>
      <w:ind w:leftChars="400" w:left="840"/>
    </w:pPr>
  </w:style>
  <w:style w:type="paragraph" w:styleId="Web">
    <w:name w:val="Normal (Web)"/>
    <w:basedOn w:val="a1"/>
    <w:uiPriority w:val="99"/>
    <w:unhideWhenUsed/>
    <w:rsid w:val="00CB2038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auto"/>
    </w:rPr>
  </w:style>
  <w:style w:type="paragraph" w:styleId="11">
    <w:name w:val="toc 1"/>
    <w:basedOn w:val="a1"/>
    <w:next w:val="a1"/>
    <w:autoRedefine/>
    <w:uiPriority w:val="39"/>
    <w:unhideWhenUsed/>
    <w:rsid w:val="005968DE"/>
  </w:style>
  <w:style w:type="paragraph" w:styleId="25">
    <w:name w:val="toc 2"/>
    <w:basedOn w:val="a1"/>
    <w:next w:val="a1"/>
    <w:autoRedefine/>
    <w:uiPriority w:val="39"/>
    <w:unhideWhenUsed/>
    <w:rsid w:val="005968DE"/>
    <w:pPr>
      <w:ind w:leftChars="100" w:left="240"/>
    </w:pPr>
  </w:style>
  <w:style w:type="paragraph" w:styleId="35">
    <w:name w:val="toc 3"/>
    <w:basedOn w:val="a1"/>
    <w:next w:val="a1"/>
    <w:autoRedefine/>
    <w:uiPriority w:val="39"/>
    <w:unhideWhenUsed/>
    <w:rsid w:val="005968DE"/>
    <w:pPr>
      <w:ind w:leftChars="200" w:left="480"/>
    </w:pPr>
  </w:style>
  <w:style w:type="character" w:styleId="affc">
    <w:name w:val="Hyperlink"/>
    <w:basedOn w:val="a2"/>
    <w:uiPriority w:val="99"/>
    <w:unhideWhenUsed/>
    <w:rsid w:val="005968DE"/>
    <w:rPr>
      <w:color w:val="0072C6" w:themeColor="hyperlink"/>
      <w:u w:val="single"/>
    </w:rPr>
  </w:style>
  <w:style w:type="table" w:styleId="affd">
    <w:name w:val="Grid Table Light"/>
    <w:basedOn w:val="a3"/>
    <w:uiPriority w:val="40"/>
    <w:rsid w:val="00B306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Grid Table 1 Light"/>
    <w:basedOn w:val="a3"/>
    <w:uiPriority w:val="46"/>
    <w:rsid w:val="000C45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o66\AppData\Roaming\Microsoft\Templates\&#12499;&#12472;&#12493;&#12473;&#25991;&#26360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28C3-3DC9-4988-801A-83C27FC0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ビジネス文書.dotx</Template>
  <TotalTime>1608</TotalTime>
  <Pages>1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亮 平林</cp:lastModifiedBy>
  <cp:revision>16</cp:revision>
  <cp:lastPrinted>2018-05-16T14:24:00Z</cp:lastPrinted>
  <dcterms:created xsi:type="dcterms:W3CDTF">2018-05-11T06:34:00Z</dcterms:created>
  <dcterms:modified xsi:type="dcterms:W3CDTF">2018-05-16T14:24:00Z</dcterms:modified>
</cp:coreProperties>
</file>